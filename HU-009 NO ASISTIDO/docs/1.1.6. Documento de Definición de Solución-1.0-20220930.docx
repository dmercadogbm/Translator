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88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ogo and company name"/>
      </w:tblPr>
      <w:tblGrid>
        <w:gridCol w:w="4153"/>
        <w:gridCol w:w="6621"/>
      </w:tblGrid>
      <w:tr w:rsidR="00B83286" w:rsidRPr="00063499" w14:paraId="4A75C3F0" w14:textId="77777777" w:rsidTr="00B04B01">
        <w:tc>
          <w:tcPr>
            <w:tcW w:w="4153" w:type="dxa"/>
          </w:tcPr>
          <w:p w14:paraId="4640912A" w14:textId="77777777" w:rsidR="00B83286" w:rsidRDefault="00733FD8">
            <w:r w:rsidRPr="00733FD8">
              <w:rPr>
                <w:noProof/>
              </w:rPr>
              <w:drawing>
                <wp:inline distT="0" distB="0" distL="0" distR="0" wp14:anchorId="39D211E1" wp14:editId="4B04B669">
                  <wp:extent cx="1875701" cy="905510"/>
                  <wp:effectExtent l="0" t="0" r="0" b="8890"/>
                  <wp:docPr id="2" name="Picture 2" descr="C:\Users\bjgarcia\Downloads\timthu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jgarcia\Downloads\timthu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701" cy="90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0" w:type="dxa"/>
          </w:tcPr>
          <w:p w14:paraId="360DCCC7" w14:textId="053A6C6D" w:rsidR="00B83286" w:rsidRPr="00F562E9" w:rsidRDefault="00B04B01">
            <w:pPr>
              <w:pStyle w:val="Ttulo"/>
            </w:pPr>
            <w:r w:rsidRPr="00B04B01">
              <w:t>HU-009 Language Translator</w:t>
            </w:r>
          </w:p>
        </w:tc>
      </w:tr>
    </w:tbl>
    <w:p w14:paraId="22EA9945" w14:textId="77777777" w:rsidR="00B83286" w:rsidRPr="00303EED" w:rsidRDefault="009A2ADF">
      <w:pPr>
        <w:pStyle w:val="Ttulo1"/>
        <w:rPr>
          <w:lang w:val="es-CR"/>
        </w:rPr>
      </w:pPr>
      <w:r w:rsidRPr="00303EED">
        <w:rPr>
          <w:lang w:val="es-CR"/>
        </w:rPr>
        <w:t>Historia de usuario</w:t>
      </w:r>
    </w:p>
    <w:p w14:paraId="1D069FB2" w14:textId="77777777" w:rsidR="00B83286" w:rsidRPr="00303EED" w:rsidRDefault="009A2ADF">
      <w:pPr>
        <w:pStyle w:val="Ttulo2"/>
        <w:rPr>
          <w:lang w:val="es-CR"/>
        </w:rPr>
      </w:pPr>
      <w:r w:rsidRPr="00303EED">
        <w:rPr>
          <w:lang w:val="es-CR"/>
        </w:rPr>
        <w:t>Yo como</w:t>
      </w:r>
    </w:p>
    <w:p w14:paraId="222928E9" w14:textId="670A5CCC" w:rsidR="00B31E7D" w:rsidRPr="00B31E7D" w:rsidRDefault="005D5579" w:rsidP="00B31E7D">
      <w:pPr>
        <w:rPr>
          <w:lang w:val="es-CR"/>
        </w:rPr>
      </w:pPr>
      <w:r>
        <w:rPr>
          <w:lang w:val="es-CR"/>
        </w:rPr>
        <w:t>Usuario</w:t>
      </w:r>
    </w:p>
    <w:p w14:paraId="201343CB" w14:textId="26E31895" w:rsidR="00B83286" w:rsidRPr="00B31A34" w:rsidRDefault="009A2ADF">
      <w:pPr>
        <w:pStyle w:val="Ttulo2"/>
        <w:rPr>
          <w:lang w:val="es-CR"/>
        </w:rPr>
      </w:pPr>
      <w:r w:rsidRPr="00B31A34">
        <w:rPr>
          <w:lang w:val="es-CR"/>
        </w:rPr>
        <w:t>necesito que</w:t>
      </w:r>
    </w:p>
    <w:p w14:paraId="34183FB5" w14:textId="6F37C0D9" w:rsidR="008E612D" w:rsidRDefault="004B6B7F" w:rsidP="00D66E35">
      <w:pPr>
        <w:jc w:val="both"/>
        <w:rPr>
          <w:lang w:val="es-CR"/>
        </w:rPr>
      </w:pPr>
      <w:bookmarkStart w:id="0" w:name="_Hlk113540505"/>
      <w:r>
        <w:rPr>
          <w:lang w:val="es-CR"/>
        </w:rPr>
        <w:t>Se desarrolle</w:t>
      </w:r>
      <w:r w:rsidR="00D66E35">
        <w:rPr>
          <w:lang w:val="es-CR"/>
        </w:rPr>
        <w:t xml:space="preserve"> </w:t>
      </w:r>
      <w:r w:rsidR="00E677A5">
        <w:rPr>
          <w:lang w:val="es-CR"/>
        </w:rPr>
        <w:t>un</w:t>
      </w:r>
      <w:r w:rsidR="00D66E35">
        <w:rPr>
          <w:lang w:val="es-CR"/>
        </w:rPr>
        <w:t xml:space="preserve"> </w:t>
      </w:r>
      <w:r w:rsidR="00E12A7E">
        <w:rPr>
          <w:lang w:val="es-CR"/>
        </w:rPr>
        <w:t>bot</w:t>
      </w:r>
      <w:r>
        <w:rPr>
          <w:lang w:val="es-CR"/>
        </w:rPr>
        <w:t xml:space="preserve"> </w:t>
      </w:r>
      <w:r w:rsidR="00E677A5">
        <w:rPr>
          <w:lang w:val="es-CR"/>
        </w:rPr>
        <w:t xml:space="preserve">con el fin de traducir </w:t>
      </w:r>
      <w:r w:rsidR="00195EC1">
        <w:rPr>
          <w:lang w:val="es-CR"/>
        </w:rPr>
        <w:t xml:space="preserve">documentos </w:t>
      </w:r>
      <w:r w:rsidR="00462BD9">
        <w:rPr>
          <w:lang w:val="es-CR"/>
        </w:rPr>
        <w:t>tipo .</w:t>
      </w:r>
      <w:proofErr w:type="spellStart"/>
      <w:r w:rsidR="00462BD9">
        <w:rPr>
          <w:lang w:val="es-CR"/>
        </w:rPr>
        <w:t>txt</w:t>
      </w:r>
      <w:proofErr w:type="spellEnd"/>
      <w:r w:rsidR="00462BD9">
        <w:rPr>
          <w:lang w:val="es-CR"/>
        </w:rPr>
        <w:t xml:space="preserve"> </w:t>
      </w:r>
      <w:r w:rsidR="009D6550">
        <w:rPr>
          <w:lang w:val="es-CR"/>
        </w:rPr>
        <w:t xml:space="preserve">los cuales se almacena su ruta en un documento Excel y el idioma al que debe ser traducido </w:t>
      </w:r>
    </w:p>
    <w:bookmarkEnd w:id="0"/>
    <w:p w14:paraId="490F2AEB" w14:textId="38B24A7F" w:rsidR="00B83286" w:rsidRPr="00B31A34" w:rsidRDefault="009A2ADF">
      <w:pPr>
        <w:pStyle w:val="Ttulo2"/>
        <w:rPr>
          <w:lang w:val="es-CR"/>
        </w:rPr>
      </w:pPr>
      <w:r w:rsidRPr="00B31A34">
        <w:rPr>
          <w:lang w:val="es-CR"/>
        </w:rPr>
        <w:t xml:space="preserve">para </w:t>
      </w:r>
    </w:p>
    <w:p w14:paraId="74DED799" w14:textId="19CD3EE3" w:rsidR="00DE0909" w:rsidRDefault="00E677A5" w:rsidP="00B31E7D">
      <w:pPr>
        <w:rPr>
          <w:lang w:val="es-CR"/>
        </w:rPr>
      </w:pPr>
      <w:r>
        <w:rPr>
          <w:lang w:val="es-CR"/>
        </w:rPr>
        <w:t>Su implementación</w:t>
      </w:r>
      <w:r w:rsidR="00D128E1">
        <w:rPr>
          <w:lang w:val="es-CR"/>
        </w:rPr>
        <w:t xml:space="preserve"> en la traducción de archivos .</w:t>
      </w:r>
      <w:proofErr w:type="spellStart"/>
      <w:r w:rsidR="00D128E1">
        <w:rPr>
          <w:lang w:val="es-CR"/>
        </w:rPr>
        <w:t>txt</w:t>
      </w:r>
      <w:proofErr w:type="spellEnd"/>
      <w:r w:rsidR="00D128E1">
        <w:rPr>
          <w:lang w:val="es-CR"/>
        </w:rPr>
        <w:t xml:space="preserve"> en </w:t>
      </w:r>
      <w:r w:rsidR="00152A84">
        <w:rPr>
          <w:lang w:val="es-CR"/>
        </w:rPr>
        <w:t>lote</w:t>
      </w:r>
    </w:p>
    <w:p w14:paraId="007A0D22" w14:textId="77777777" w:rsidR="00B83286" w:rsidRPr="006D4A5A" w:rsidRDefault="00B83286">
      <w:pPr>
        <w:rPr>
          <w:lang w:val="es-CR"/>
        </w:rPr>
      </w:pPr>
    </w:p>
    <w:p w14:paraId="655682A7" w14:textId="25C71163" w:rsidR="00B83286" w:rsidRPr="00B31E7D" w:rsidRDefault="00B31E7D">
      <w:pPr>
        <w:pStyle w:val="Ttulo1"/>
        <w:rPr>
          <w:lang w:val="es-CR"/>
        </w:rPr>
      </w:pPr>
      <w:r w:rsidRPr="00B31E7D">
        <w:rPr>
          <w:lang w:val="es-CR"/>
        </w:rPr>
        <w:t>Definición de Tareas y criterios de aceptación</w:t>
      </w:r>
    </w:p>
    <w:tbl>
      <w:tblPr>
        <w:tblStyle w:val="Tabladelista2-nfasis1"/>
        <w:tblW w:w="5000" w:type="pct"/>
        <w:tblBorders>
          <w:top w:val="none" w:sz="0" w:space="0" w:color="auto"/>
          <w:bottom w:val="none" w:sz="0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upervisor feedback"/>
      </w:tblPr>
      <w:tblGrid>
        <w:gridCol w:w="9498"/>
        <w:gridCol w:w="1302"/>
      </w:tblGrid>
      <w:tr w:rsidR="00CC557F" w:rsidRPr="00F562E9" w14:paraId="070567F7" w14:textId="14FDC17B" w:rsidTr="00B04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/>
          <w:tblHeader/>
        </w:trPr>
        <w:tc>
          <w:tcPr>
            <w:tcW w:w="4397" w:type="pct"/>
          </w:tcPr>
          <w:p w14:paraId="42DF2E70" w14:textId="428A3778" w:rsidR="00CC557F" w:rsidRPr="00B31E7D" w:rsidRDefault="00CC557F">
            <w:pPr>
              <w:rPr>
                <w:lang w:val="es-CR"/>
              </w:rPr>
            </w:pPr>
            <w:r>
              <w:rPr>
                <w:lang w:val="es-CR"/>
              </w:rPr>
              <w:t>Descripción de los criterios de aceptación del proceso que el robot debe tramitar:</w:t>
            </w:r>
            <w:r w:rsidR="00B04B01">
              <w:rPr>
                <w:lang w:val="es-CR"/>
              </w:rPr>
              <w:t xml:space="preserve"> </w:t>
            </w:r>
          </w:p>
        </w:tc>
        <w:tc>
          <w:tcPr>
            <w:tcW w:w="603" w:type="pct"/>
          </w:tcPr>
          <w:p w14:paraId="65F44587" w14:textId="3C2F92A3" w:rsidR="00CC557F" w:rsidRDefault="00CC557F">
            <w:pPr>
              <w:rPr>
                <w:lang w:val="es-CR"/>
              </w:rPr>
            </w:pPr>
            <w:r>
              <w:rPr>
                <w:lang w:val="es-CR"/>
              </w:rPr>
              <w:t xml:space="preserve">Estimacion </w:t>
            </w:r>
          </w:p>
        </w:tc>
      </w:tr>
      <w:tr w:rsidR="00CC557F" w:rsidRPr="0038304C" w14:paraId="691EAC1C" w14:textId="671C2E92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73B10521" w14:textId="616101AE" w:rsidR="00CC557F" w:rsidRDefault="00EF2002" w:rsidP="00AE0A7C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El bot</w:t>
            </w:r>
            <w:r w:rsidR="00CC557F">
              <w:rPr>
                <w:lang w:val="es-CR"/>
              </w:rPr>
              <w:t xml:space="preserve"> </w:t>
            </w:r>
            <w:r w:rsidR="0038304C">
              <w:rPr>
                <w:lang w:val="es-CR"/>
              </w:rPr>
              <w:t>realiza el proceso de validación con el código único en su interior</w:t>
            </w:r>
            <w:r w:rsidR="00BB5301">
              <w:rPr>
                <w:lang w:val="es-CR"/>
              </w:rPr>
              <w:t>.</w:t>
            </w:r>
          </w:p>
        </w:tc>
        <w:tc>
          <w:tcPr>
            <w:tcW w:w="603" w:type="pct"/>
          </w:tcPr>
          <w:p w14:paraId="3F3391C6" w14:textId="4A30239C" w:rsidR="00CC557F" w:rsidRDefault="003E3895" w:rsidP="00CC557F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268B6D9E" w14:textId="77777777" w:rsidTr="00B04B01">
        <w:trPr>
          <w:trHeight w:val="49"/>
        </w:trPr>
        <w:tc>
          <w:tcPr>
            <w:tcW w:w="4397" w:type="pct"/>
          </w:tcPr>
          <w:p w14:paraId="6815D371" w14:textId="4DB01D76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De no ser valido el proceso de valido el bot no podrá iniciar.</w:t>
            </w:r>
          </w:p>
        </w:tc>
        <w:tc>
          <w:tcPr>
            <w:tcW w:w="603" w:type="pct"/>
          </w:tcPr>
          <w:p w14:paraId="285D8386" w14:textId="69372DA8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1 hora</w:t>
            </w:r>
          </w:p>
        </w:tc>
      </w:tr>
      <w:tr w:rsidR="00680925" w:rsidRPr="0038304C" w14:paraId="38FDB9B2" w14:textId="77777777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2C627B89" w14:textId="7653EE27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O"/>
              </w:rPr>
              <w:t>Se lee el archivo Excel que contiene la información de los archivos a traducir.</w:t>
            </w:r>
          </w:p>
        </w:tc>
        <w:tc>
          <w:tcPr>
            <w:tcW w:w="603" w:type="pct"/>
          </w:tcPr>
          <w:p w14:paraId="5929F08A" w14:textId="38DE15A8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1E8D6A49" w14:textId="77777777" w:rsidTr="00B04B01">
        <w:trPr>
          <w:trHeight w:val="49"/>
        </w:trPr>
        <w:tc>
          <w:tcPr>
            <w:tcW w:w="4397" w:type="pct"/>
          </w:tcPr>
          <w:p w14:paraId="3AC48968" w14:textId="76135E01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Si no se encuentra se frena el proceso de traducción y se terminará la ejecución del bot.</w:t>
            </w:r>
          </w:p>
        </w:tc>
        <w:tc>
          <w:tcPr>
            <w:tcW w:w="603" w:type="pct"/>
          </w:tcPr>
          <w:p w14:paraId="20D82197" w14:textId="5D243E3F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1 hora</w:t>
            </w:r>
          </w:p>
        </w:tc>
      </w:tr>
      <w:tr w:rsidR="00680925" w:rsidRPr="0038304C" w14:paraId="542013CC" w14:textId="7FAEC101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191EF816" w14:textId="24A4BB21" w:rsidR="00680925" w:rsidRPr="00AE0A7C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Se debe traducir cada archivo del cual se conozca su ruta e idioma a traducir.</w:t>
            </w:r>
          </w:p>
        </w:tc>
        <w:tc>
          <w:tcPr>
            <w:tcW w:w="603" w:type="pct"/>
          </w:tcPr>
          <w:p w14:paraId="6E2F5060" w14:textId="60587DD2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4 horas</w:t>
            </w:r>
          </w:p>
        </w:tc>
      </w:tr>
      <w:tr w:rsidR="00680925" w:rsidRPr="008E612D" w14:paraId="743EEC5F" w14:textId="77777777" w:rsidTr="00B04B01">
        <w:trPr>
          <w:trHeight w:val="49"/>
        </w:trPr>
        <w:tc>
          <w:tcPr>
            <w:tcW w:w="4397" w:type="pct"/>
          </w:tcPr>
          <w:p w14:paraId="6AFC5B97" w14:textId="77777777" w:rsidR="00680925" w:rsidRDefault="00680925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De no encontrar ruta o idioma se omitirá la traducción y se procederá con el siguiente archivo.</w:t>
            </w:r>
          </w:p>
        </w:tc>
        <w:tc>
          <w:tcPr>
            <w:tcW w:w="603" w:type="pct"/>
          </w:tcPr>
          <w:p w14:paraId="6E52A989" w14:textId="123F5C33" w:rsidR="00680925" w:rsidRDefault="0025435D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53684D73" w14:textId="282B6D62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tcW w:w="4397" w:type="pct"/>
          </w:tcPr>
          <w:p w14:paraId="6DA44E9A" w14:textId="68CCC1AD" w:rsidR="00680925" w:rsidRPr="00AE0A7C" w:rsidRDefault="00FE36E2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Todo</w:t>
            </w:r>
            <w:r w:rsidR="00A631EE">
              <w:rPr>
                <w:lang w:val="es-CR"/>
              </w:rPr>
              <w:t xml:space="preserve"> </w:t>
            </w:r>
            <w:r w:rsidR="0097383D">
              <w:rPr>
                <w:lang w:val="es-CR"/>
              </w:rPr>
              <w:t>error</w:t>
            </w:r>
            <w:r w:rsidR="00D555A0">
              <w:rPr>
                <w:lang w:val="es-CR"/>
              </w:rPr>
              <w:t xml:space="preserve"> </w:t>
            </w:r>
            <w:r w:rsidR="00A631EE">
              <w:rPr>
                <w:lang w:val="es-CR"/>
              </w:rPr>
              <w:t xml:space="preserve">que </w:t>
            </w:r>
            <w:r w:rsidR="00D555A0">
              <w:rPr>
                <w:lang w:val="es-CR"/>
              </w:rPr>
              <w:t>se presente debe ser enviado por correo y almacenado en un</w:t>
            </w:r>
            <w:r w:rsidR="0097383D">
              <w:rPr>
                <w:lang w:val="es-CR"/>
              </w:rPr>
              <w:t>a bitácora de errores.</w:t>
            </w:r>
          </w:p>
        </w:tc>
        <w:tc>
          <w:tcPr>
            <w:tcW w:w="603" w:type="pct"/>
          </w:tcPr>
          <w:p w14:paraId="251021D8" w14:textId="0452753E" w:rsidR="00680925" w:rsidRDefault="00A631EE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  <w:tr w:rsidR="00680925" w:rsidRPr="0038304C" w14:paraId="62195E5C" w14:textId="77777777" w:rsidTr="00B04B01">
        <w:trPr>
          <w:trHeight w:val="53"/>
        </w:trPr>
        <w:tc>
          <w:tcPr>
            <w:tcW w:w="4397" w:type="pct"/>
          </w:tcPr>
          <w:p w14:paraId="64AE2767" w14:textId="613B1814" w:rsidR="000E2303" w:rsidRPr="000E2303" w:rsidRDefault="0097383D" w:rsidP="000E2303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Toda acción realizada </w:t>
            </w:r>
            <w:r w:rsidR="000E2303">
              <w:rPr>
                <w:lang w:val="es-CR"/>
              </w:rPr>
              <w:t>(inicio</w:t>
            </w:r>
            <w:r w:rsidR="001E063F">
              <w:rPr>
                <w:lang w:val="es-CR"/>
              </w:rPr>
              <w:t xml:space="preserve"> del bot</w:t>
            </w:r>
            <w:r w:rsidR="000E2303">
              <w:rPr>
                <w:lang w:val="es-CR"/>
              </w:rPr>
              <w:t xml:space="preserve">, procesos </w:t>
            </w:r>
            <w:r w:rsidR="001E063F">
              <w:rPr>
                <w:lang w:val="es-CR"/>
              </w:rPr>
              <w:t xml:space="preserve">de traducción, errores </w:t>
            </w:r>
            <w:r w:rsidR="000E2303">
              <w:rPr>
                <w:lang w:val="es-CR"/>
              </w:rPr>
              <w:t>y final</w:t>
            </w:r>
            <w:r w:rsidR="001E063F">
              <w:rPr>
                <w:lang w:val="es-CR"/>
              </w:rPr>
              <w:t xml:space="preserve"> de ejecución</w:t>
            </w:r>
            <w:r w:rsidR="000E2303">
              <w:rPr>
                <w:lang w:val="es-CR"/>
              </w:rPr>
              <w:t>)</w:t>
            </w:r>
            <w:r w:rsidR="001E063F">
              <w:rPr>
                <w:lang w:val="es-CR"/>
              </w:rPr>
              <w:t xml:space="preserve"> </w:t>
            </w:r>
            <w:r>
              <w:rPr>
                <w:lang w:val="es-CR"/>
              </w:rPr>
              <w:t xml:space="preserve">debe ser </w:t>
            </w:r>
            <w:r w:rsidR="000E2303">
              <w:rPr>
                <w:lang w:val="es-CR"/>
              </w:rPr>
              <w:t>enviada por correo y almacenada en una bitácora de acciones.</w:t>
            </w:r>
          </w:p>
        </w:tc>
        <w:tc>
          <w:tcPr>
            <w:tcW w:w="603" w:type="pct"/>
          </w:tcPr>
          <w:p w14:paraId="082A8412" w14:textId="066E02B6" w:rsidR="00680925" w:rsidRDefault="00A631EE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4 horas</w:t>
            </w:r>
          </w:p>
        </w:tc>
      </w:tr>
      <w:tr w:rsidR="00680925" w:rsidRPr="0038304C" w14:paraId="3854B570" w14:textId="77777777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tcW w:w="4397" w:type="pct"/>
          </w:tcPr>
          <w:p w14:paraId="7D17CF5F" w14:textId="771E4E97" w:rsidR="00680925" w:rsidRPr="00B07618" w:rsidRDefault="00B07618" w:rsidP="00B07618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De cada traducción se debe generar un documento traducido en la misma ruta donde se encuentre el original.</w:t>
            </w:r>
          </w:p>
        </w:tc>
        <w:tc>
          <w:tcPr>
            <w:tcW w:w="603" w:type="pct"/>
          </w:tcPr>
          <w:p w14:paraId="157B5ABD" w14:textId="34228A47" w:rsidR="00680925" w:rsidRDefault="00A631EE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2 horas</w:t>
            </w:r>
          </w:p>
        </w:tc>
      </w:tr>
      <w:tr w:rsidR="00680925" w:rsidRPr="0038304C" w14:paraId="726EA16A" w14:textId="77777777" w:rsidTr="00B04B01">
        <w:trPr>
          <w:trHeight w:val="53"/>
        </w:trPr>
        <w:tc>
          <w:tcPr>
            <w:tcW w:w="4397" w:type="pct"/>
          </w:tcPr>
          <w:p w14:paraId="55F9CAB1" w14:textId="521AB8CD" w:rsidR="00680925" w:rsidRDefault="00F71B16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Las notificaciones deben ser activables y des activables</w:t>
            </w:r>
            <w:r w:rsidR="000B2BAC">
              <w:rPr>
                <w:lang w:val="es-CR"/>
              </w:rPr>
              <w:t>.</w:t>
            </w:r>
          </w:p>
        </w:tc>
        <w:tc>
          <w:tcPr>
            <w:tcW w:w="603" w:type="pct"/>
          </w:tcPr>
          <w:p w14:paraId="6AE1C5D0" w14:textId="0AA14FE8" w:rsidR="00680925" w:rsidRDefault="006361BC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  <w:tr w:rsidR="00680925" w:rsidRPr="0038304C" w14:paraId="5E2F8696" w14:textId="76EF1BC1" w:rsidTr="00B04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"/>
        </w:trPr>
        <w:tc>
          <w:tcPr>
            <w:tcW w:w="4397" w:type="pct"/>
          </w:tcPr>
          <w:p w14:paraId="63701702" w14:textId="77B81219" w:rsidR="00680925" w:rsidRPr="00AE0A7C" w:rsidRDefault="000B2BAC" w:rsidP="00680925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 xml:space="preserve">Los textos de las notificaciones deben ser </w:t>
            </w:r>
            <w:r w:rsidR="003E3895">
              <w:rPr>
                <w:lang w:val="es-CR"/>
              </w:rPr>
              <w:t>modificables.</w:t>
            </w:r>
          </w:p>
        </w:tc>
        <w:tc>
          <w:tcPr>
            <w:tcW w:w="603" w:type="pct"/>
          </w:tcPr>
          <w:p w14:paraId="4E08B578" w14:textId="46A0B5AE" w:rsidR="00680925" w:rsidRDefault="006361BC" w:rsidP="00680925">
            <w:pPr>
              <w:pStyle w:val="Prrafodelista"/>
              <w:numPr>
                <w:ilvl w:val="0"/>
                <w:numId w:val="0"/>
              </w:numPr>
              <w:ind w:left="360"/>
              <w:rPr>
                <w:lang w:val="es-CR"/>
              </w:rPr>
            </w:pPr>
            <w:r>
              <w:rPr>
                <w:lang w:val="es-CR"/>
              </w:rPr>
              <w:t>3 horas</w:t>
            </w:r>
          </w:p>
        </w:tc>
      </w:tr>
    </w:tbl>
    <w:p w14:paraId="571257BF" w14:textId="77777777" w:rsidR="009A2ADF" w:rsidRDefault="009A2ADF" w:rsidP="009A2ADF">
      <w:pPr>
        <w:rPr>
          <w:lang w:val="es-CO"/>
        </w:rPr>
      </w:pPr>
    </w:p>
    <w:p w14:paraId="5635D715" w14:textId="77777777" w:rsidR="0038304C" w:rsidRDefault="0038304C" w:rsidP="009A2ADF">
      <w:pPr>
        <w:rPr>
          <w:lang w:val="es-CO"/>
        </w:rPr>
      </w:pPr>
    </w:p>
    <w:p w14:paraId="2BCB9C9C" w14:textId="77777777" w:rsidR="0038304C" w:rsidRDefault="0038304C" w:rsidP="009A2ADF">
      <w:pPr>
        <w:rPr>
          <w:lang w:val="es-CO"/>
        </w:rPr>
      </w:pPr>
    </w:p>
    <w:p w14:paraId="6E57A119" w14:textId="77777777" w:rsidR="0038304C" w:rsidRPr="001400ED" w:rsidRDefault="0038304C" w:rsidP="009A2ADF">
      <w:pPr>
        <w:rPr>
          <w:lang w:val="es-CO"/>
        </w:rPr>
      </w:pPr>
    </w:p>
    <w:tbl>
      <w:tblPr>
        <w:tblStyle w:val="Tabladelista2-nfasis1"/>
        <w:tblW w:w="4977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Supervisor feedback"/>
      </w:tblPr>
      <w:tblGrid>
        <w:gridCol w:w="10750"/>
      </w:tblGrid>
      <w:tr w:rsidR="009A2ADF" w:rsidRPr="00152A84" w14:paraId="74EE2203" w14:textId="77777777" w:rsidTr="00DA6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tblHeader/>
        </w:trPr>
        <w:tc>
          <w:tcPr>
            <w:tcW w:w="10750" w:type="dxa"/>
          </w:tcPr>
          <w:p w14:paraId="75BD2981" w14:textId="776CB1D0" w:rsidR="009A2ADF" w:rsidRPr="00B31E7D" w:rsidRDefault="00B31E7D" w:rsidP="006615B0">
            <w:pPr>
              <w:rPr>
                <w:lang w:val="es-CR"/>
              </w:rPr>
            </w:pPr>
            <w:bookmarkStart w:id="1" w:name="_Hlk525565395"/>
            <w:r w:rsidRPr="00B31E7D">
              <w:rPr>
                <w:lang w:val="es-CR"/>
              </w:rPr>
              <w:lastRenderedPageBreak/>
              <w:t>Definición de las tareas</w:t>
            </w:r>
            <w:r w:rsidR="00303EED">
              <w:rPr>
                <w:lang w:val="es-CR"/>
              </w:rPr>
              <w:t xml:space="preserve"> del proceso que el robot debe tramita</w:t>
            </w:r>
            <w:r w:rsidR="00EF0267">
              <w:rPr>
                <w:lang w:val="es-CR"/>
              </w:rPr>
              <w:t>r</w:t>
            </w:r>
            <w:r w:rsidR="00303EED">
              <w:rPr>
                <w:lang w:val="es-CR"/>
              </w:rPr>
              <w:t>:</w:t>
            </w:r>
          </w:p>
        </w:tc>
      </w:tr>
      <w:tr w:rsidR="008C5454" w:rsidRPr="00F562E9" w14:paraId="55BD5747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7035A9BB" w14:textId="289924D0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Autenticar inicio de sesión</w:t>
            </w:r>
          </w:p>
        </w:tc>
      </w:tr>
      <w:tr w:rsidR="008C5454" w:rsidRPr="00F562E9" w14:paraId="33326753" w14:textId="77777777" w:rsidTr="00DA6607">
        <w:trPr>
          <w:trHeight w:val="399"/>
        </w:trPr>
        <w:tc>
          <w:tcPr>
            <w:tcW w:w="10750" w:type="dxa"/>
          </w:tcPr>
          <w:p w14:paraId="7939A315" w14:textId="0B7EA057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Leer información de Excel</w:t>
            </w:r>
          </w:p>
        </w:tc>
      </w:tr>
      <w:tr w:rsidR="008C5454" w:rsidRPr="00152A84" w14:paraId="3E75CEE1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169DCAB2" w14:textId="695C05E1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Generar archivos traducidos en la misma ruta del original.</w:t>
            </w:r>
          </w:p>
        </w:tc>
      </w:tr>
      <w:tr w:rsidR="008C5454" w:rsidRPr="00152A84" w14:paraId="297000A0" w14:textId="77777777" w:rsidTr="00DA6607">
        <w:trPr>
          <w:trHeight w:val="399"/>
        </w:trPr>
        <w:tc>
          <w:tcPr>
            <w:tcW w:w="10750" w:type="dxa"/>
          </w:tcPr>
          <w:p w14:paraId="6E22003C" w14:textId="1E75C130" w:rsidR="008C5454" w:rsidRDefault="008C5454" w:rsidP="008C5454">
            <w:pPr>
              <w:pStyle w:val="Prrafodelista"/>
              <w:numPr>
                <w:ilvl w:val="0"/>
                <w:numId w:val="6"/>
              </w:numPr>
              <w:rPr>
                <w:lang w:val="es-CR"/>
              </w:rPr>
            </w:pPr>
            <w:r>
              <w:rPr>
                <w:lang w:val="es-CR"/>
              </w:rPr>
              <w:t>Enviar notificaciones por correo de cada acción que se realice.</w:t>
            </w:r>
          </w:p>
        </w:tc>
      </w:tr>
      <w:tr w:rsidR="008C5454" w:rsidRPr="00152A84" w14:paraId="78026A4B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1E13C893" w14:textId="5E5A81DE" w:rsidR="008C5454" w:rsidRPr="006361BC" w:rsidRDefault="008C5454" w:rsidP="008C5454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Manejar la activación y desactivación de notificaciones.</w:t>
            </w:r>
          </w:p>
        </w:tc>
      </w:tr>
      <w:tr w:rsidR="008C5454" w:rsidRPr="00152A84" w14:paraId="23286EFD" w14:textId="77777777" w:rsidTr="00DA6607">
        <w:trPr>
          <w:trHeight w:val="399"/>
        </w:trPr>
        <w:tc>
          <w:tcPr>
            <w:tcW w:w="10750" w:type="dxa"/>
          </w:tcPr>
          <w:p w14:paraId="7D5AE5A2" w14:textId="23F3F6CA" w:rsidR="008C5454" w:rsidRDefault="008C5454" w:rsidP="008C5454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Permitir cambiar el texto de las notificaciones que se envíen por correo.</w:t>
            </w:r>
          </w:p>
        </w:tc>
      </w:tr>
      <w:tr w:rsidR="008C5454" w:rsidRPr="00152A84" w14:paraId="44CBE11D" w14:textId="77777777" w:rsidTr="00DA66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3CD7FB2E" w14:textId="2AAD2ECA" w:rsidR="008C5454" w:rsidRDefault="008C5454" w:rsidP="008C5454">
            <w:pPr>
              <w:pStyle w:val="Prrafodelista"/>
              <w:rPr>
                <w:lang w:val="es-CR"/>
              </w:rPr>
            </w:pPr>
            <w:r>
              <w:rPr>
                <w:lang w:val="es-CR"/>
              </w:rPr>
              <w:t>Generar bitácoras de acciones y errores.</w:t>
            </w:r>
          </w:p>
        </w:tc>
      </w:tr>
      <w:bookmarkEnd w:id="1"/>
    </w:tbl>
    <w:p w14:paraId="0FEF2E6F" w14:textId="075C5F42" w:rsidR="009A2ADF" w:rsidRDefault="009A2ADF" w:rsidP="009A2ADF">
      <w:pPr>
        <w:rPr>
          <w:lang w:val="es-CR"/>
        </w:rPr>
      </w:pPr>
    </w:p>
    <w:p w14:paraId="7DBF0A44" w14:textId="0CD173D0" w:rsidR="00CF17CA" w:rsidRDefault="00CF17CA" w:rsidP="009A2ADF">
      <w:pPr>
        <w:rPr>
          <w:lang w:val="es-CR"/>
        </w:rPr>
      </w:pPr>
    </w:p>
    <w:p w14:paraId="5A54AF7A" w14:textId="77777777" w:rsidR="00CF17CA" w:rsidRPr="00B31A34" w:rsidRDefault="00CF17CA" w:rsidP="009A2ADF">
      <w:pPr>
        <w:rPr>
          <w:lang w:val="es-CR"/>
        </w:rPr>
      </w:pPr>
    </w:p>
    <w:p w14:paraId="65D521AD" w14:textId="20148698" w:rsidR="00B83286" w:rsidRDefault="00DA6607">
      <w:pPr>
        <w:pStyle w:val="Ttulo1"/>
      </w:pPr>
      <w:r>
        <w:t>Grafico de secuencia</w:t>
      </w:r>
    </w:p>
    <w:p w14:paraId="3C79E362" w14:textId="77777777" w:rsidR="00B83286" w:rsidRDefault="00B83286"/>
    <w:p w14:paraId="2B14F1E8" w14:textId="3A43E23E" w:rsidR="00DA6607" w:rsidRDefault="00DA6607"/>
    <w:p w14:paraId="5D9119CF" w14:textId="77777777" w:rsidR="00DA6607" w:rsidRDefault="00DA6607"/>
    <w:p w14:paraId="229813CF" w14:textId="77777777" w:rsidR="00DA6607" w:rsidRDefault="00DA6607"/>
    <w:tbl>
      <w:tblPr>
        <w:tblStyle w:val="Tabladelista2-nfasis1"/>
        <w:tblW w:w="4977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750"/>
      </w:tblGrid>
      <w:tr w:rsidR="002D304F" w:rsidRPr="00152A84" w14:paraId="64AE420A" w14:textId="77777777" w:rsidTr="00B2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tblHeader/>
        </w:trPr>
        <w:tc>
          <w:tcPr>
            <w:tcW w:w="10750" w:type="dxa"/>
          </w:tcPr>
          <w:p w14:paraId="213761C3" w14:textId="3ABABDDF" w:rsidR="002D304F" w:rsidRPr="00B31E7D" w:rsidRDefault="002D304F" w:rsidP="00B27539">
            <w:pPr>
              <w:rPr>
                <w:lang w:val="es-CR"/>
              </w:rPr>
            </w:pPr>
            <w:r w:rsidRPr="00B31E7D">
              <w:rPr>
                <w:lang w:val="es-CR"/>
              </w:rPr>
              <w:t>Definición de las tareas</w:t>
            </w:r>
            <w:r>
              <w:rPr>
                <w:lang w:val="es-CR"/>
              </w:rPr>
              <w:t xml:space="preserve"> que el robot </w:t>
            </w:r>
            <w:r w:rsidRPr="002D304F">
              <w:rPr>
                <w:color w:val="C00000"/>
                <w:sz w:val="32"/>
                <w:lang w:val="es-CR"/>
              </w:rPr>
              <w:t>NO</w:t>
            </w:r>
            <w:r>
              <w:rPr>
                <w:lang w:val="es-CR"/>
              </w:rPr>
              <w:t xml:space="preserve"> debe tramitar:</w:t>
            </w:r>
          </w:p>
        </w:tc>
      </w:tr>
      <w:tr w:rsidR="002D304F" w:rsidRPr="00152A84" w14:paraId="06474A65" w14:textId="77777777" w:rsidTr="00B2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0C286F6C" w14:textId="4E822D64" w:rsidR="00EA25B5" w:rsidRPr="00EA25B5" w:rsidRDefault="00806D81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r>
              <w:rPr>
                <w:lang w:val="es-CR"/>
              </w:rPr>
              <w:t>Leer archivos .docx .</w:t>
            </w:r>
            <w:proofErr w:type="spellStart"/>
            <w:r>
              <w:rPr>
                <w:lang w:val="es-CR"/>
              </w:rPr>
              <w:t>doc</w:t>
            </w:r>
            <w:proofErr w:type="spellEnd"/>
            <w:r>
              <w:rPr>
                <w:lang w:val="es-CR"/>
              </w:rPr>
              <w:t xml:space="preserve"> .</w:t>
            </w:r>
            <w:proofErr w:type="spellStart"/>
            <w:r>
              <w:rPr>
                <w:lang w:val="es-CR"/>
              </w:rPr>
              <w:t>pdf</w:t>
            </w:r>
            <w:proofErr w:type="spellEnd"/>
            <w:r>
              <w:rPr>
                <w:lang w:val="es-CR"/>
              </w:rPr>
              <w:t xml:space="preserve"> .</w:t>
            </w:r>
            <w:proofErr w:type="spellStart"/>
            <w:r>
              <w:rPr>
                <w:lang w:val="es-CR"/>
              </w:rPr>
              <w:t>csv</w:t>
            </w:r>
            <w:proofErr w:type="spellEnd"/>
          </w:p>
        </w:tc>
      </w:tr>
      <w:tr w:rsidR="00EA25B5" w:rsidRPr="00152A84" w14:paraId="37E10515" w14:textId="77777777" w:rsidTr="00B27539">
        <w:trPr>
          <w:trHeight w:val="399"/>
        </w:trPr>
        <w:tc>
          <w:tcPr>
            <w:tcW w:w="10750" w:type="dxa"/>
          </w:tcPr>
          <w:p w14:paraId="6036F850" w14:textId="731434EF" w:rsidR="00EA25B5" w:rsidRDefault="00EA25B5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  <w:bookmarkStart w:id="2" w:name="_Hlk113539307"/>
          </w:p>
        </w:tc>
      </w:tr>
      <w:tr w:rsidR="002D304F" w:rsidRPr="00152A84" w14:paraId="144FB71B" w14:textId="77777777" w:rsidTr="00B2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tcW w:w="10750" w:type="dxa"/>
          </w:tcPr>
          <w:p w14:paraId="4826D1E9" w14:textId="3333CC73" w:rsidR="002D304F" w:rsidRPr="00EA25B5" w:rsidRDefault="002D304F" w:rsidP="00EA25B5">
            <w:pPr>
              <w:pStyle w:val="Prrafodelista"/>
              <w:numPr>
                <w:ilvl w:val="0"/>
                <w:numId w:val="2"/>
              </w:numPr>
              <w:rPr>
                <w:lang w:val="es-CR"/>
              </w:rPr>
            </w:pPr>
          </w:p>
        </w:tc>
      </w:tr>
      <w:bookmarkEnd w:id="2"/>
    </w:tbl>
    <w:p w14:paraId="163855B0" w14:textId="77777777" w:rsidR="00C16981" w:rsidRPr="00152A84" w:rsidRDefault="00C16981">
      <w:pPr>
        <w:rPr>
          <w:lang w:val="es-CO"/>
        </w:rPr>
      </w:pPr>
      <w:r w:rsidRPr="00152A84">
        <w:rPr>
          <w:lang w:val="es-CO"/>
        </w:rPr>
        <w:br w:type="page"/>
      </w:r>
    </w:p>
    <w:p w14:paraId="4C6FA5C5" w14:textId="2EACB0F1" w:rsidR="00E14E17" w:rsidRPr="00D87BED" w:rsidRDefault="00E14E17" w:rsidP="00E14E17">
      <w:pPr>
        <w:pStyle w:val="Ttulo1"/>
        <w:rPr>
          <w:lang w:val="es-CR"/>
        </w:rPr>
      </w:pPr>
      <w:r>
        <w:rPr>
          <w:lang w:val="es-CR"/>
        </w:rPr>
        <w:lastRenderedPageBreak/>
        <w:t>Manejo de excepciones</w:t>
      </w:r>
      <w:r w:rsidR="003308F8">
        <w:rPr>
          <w:lang w:val="es-CR"/>
        </w:rPr>
        <w:t xml:space="preserve"> conocidas en el proceso </w:t>
      </w:r>
    </w:p>
    <w:p w14:paraId="72374550" w14:textId="77777777" w:rsidR="00E14E17" w:rsidRPr="00D87BED" w:rsidRDefault="00E14E17" w:rsidP="00E14E17">
      <w:pPr>
        <w:pStyle w:val="Ttulo2"/>
        <w:rPr>
          <w:lang w:val="es-CR"/>
        </w:rPr>
      </w:pPr>
      <w:r>
        <w:rPr>
          <w:lang w:val="es-CR"/>
        </w:rPr>
        <w:t>El robot no puede continuar el flujo</w:t>
      </w:r>
    </w:p>
    <w:p w14:paraId="3383C1D0" w14:textId="61516F94" w:rsidR="0074094A" w:rsidRDefault="00C63AD5" w:rsidP="00904F9E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 xml:space="preserve">Al ingresar credenciales invalidas </w:t>
      </w:r>
      <w:r w:rsidR="00904F9E">
        <w:rPr>
          <w:lang w:val="es-CR"/>
        </w:rPr>
        <w:t>se interrumpe el bot.</w:t>
      </w:r>
    </w:p>
    <w:p w14:paraId="0323D9FA" w14:textId="19E8E47C" w:rsidR="00904F9E" w:rsidRDefault="00904F9E" w:rsidP="00904F9E">
      <w:pPr>
        <w:pStyle w:val="Prrafodelista"/>
        <w:numPr>
          <w:ilvl w:val="0"/>
          <w:numId w:val="7"/>
        </w:numPr>
        <w:rPr>
          <w:lang w:val="es-CR"/>
        </w:rPr>
      </w:pPr>
      <w:r>
        <w:rPr>
          <w:lang w:val="es-CR"/>
        </w:rPr>
        <w:t>Al ingresar la ruta del archivo Excel de forma incorrecta.</w:t>
      </w:r>
    </w:p>
    <w:p w14:paraId="7F658673" w14:textId="77777777" w:rsidR="00904F9E" w:rsidRPr="0074094A" w:rsidRDefault="00904F9E" w:rsidP="00904F9E">
      <w:pPr>
        <w:pStyle w:val="Prrafodelista"/>
        <w:numPr>
          <w:ilvl w:val="0"/>
          <w:numId w:val="7"/>
        </w:numPr>
        <w:rPr>
          <w:lang w:val="es-CR"/>
        </w:rPr>
      </w:pPr>
    </w:p>
    <w:p w14:paraId="6DA4E20D" w14:textId="77777777" w:rsidR="00303EED" w:rsidRDefault="00303EED">
      <w:pPr>
        <w:rPr>
          <w:lang w:val="es-CR"/>
        </w:rPr>
      </w:pPr>
    </w:p>
    <w:p w14:paraId="05B26F5E" w14:textId="77777777" w:rsidR="00CB42F1" w:rsidRPr="00D87BED" w:rsidRDefault="00CB42F1" w:rsidP="00CB42F1">
      <w:pPr>
        <w:pStyle w:val="Ttulo1"/>
        <w:rPr>
          <w:lang w:val="es-CR"/>
        </w:rPr>
      </w:pPr>
      <w:r>
        <w:rPr>
          <w:lang w:val="es-CR"/>
        </w:rPr>
        <w:t xml:space="preserve">Interfaces </w:t>
      </w:r>
    </w:p>
    <w:p w14:paraId="29671CC7" w14:textId="15D0D099" w:rsidR="00CB42F1" w:rsidRDefault="00CB42F1" w:rsidP="00CB42F1">
      <w:pPr>
        <w:pStyle w:val="Ttulo2"/>
        <w:rPr>
          <w:lang w:val="es-CR"/>
        </w:rPr>
      </w:pPr>
      <w:r>
        <w:rPr>
          <w:lang w:val="es-CR"/>
        </w:rPr>
        <w:t>Listado de interfaces con las que El robot debe interactuar</w:t>
      </w:r>
    </w:p>
    <w:tbl>
      <w:tblPr>
        <w:tblStyle w:val="Tabladelista2-nfasis1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58621D" w14:paraId="5B4B9BEE" w14:textId="77777777" w:rsidTr="00586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3C7B789" w14:textId="77777777" w:rsidR="0058621D" w:rsidRDefault="0058621D" w:rsidP="0058621D">
            <w:pPr>
              <w:pStyle w:val="Ttulo4"/>
              <w:outlineLvl w:val="3"/>
              <w:rPr>
                <w:lang w:val="es-CR"/>
              </w:rPr>
            </w:pPr>
            <w:r>
              <w:rPr>
                <w:lang w:val="es-CR"/>
              </w:rPr>
              <w:t xml:space="preserve">Nombre </w:t>
            </w:r>
          </w:p>
        </w:tc>
        <w:tc>
          <w:tcPr>
            <w:tcW w:w="3600" w:type="dxa"/>
          </w:tcPr>
          <w:p w14:paraId="4FD8FA48" w14:textId="77777777" w:rsidR="0058621D" w:rsidRDefault="0058621D" w:rsidP="0058621D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 xml:space="preserve">tipo </w:t>
            </w:r>
          </w:p>
        </w:tc>
        <w:tc>
          <w:tcPr>
            <w:tcW w:w="3600" w:type="dxa"/>
          </w:tcPr>
          <w:p w14:paraId="52066B34" w14:textId="77777777" w:rsidR="0058621D" w:rsidRDefault="0058621D" w:rsidP="0058621D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requiere credenciales</w:t>
            </w:r>
          </w:p>
        </w:tc>
      </w:tr>
      <w:tr w:rsidR="0058621D" w:rsidRPr="0054363B" w14:paraId="3DE755BB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422A7E8" w14:textId="0731BE77" w:rsidR="0058621D" w:rsidRPr="0054363B" w:rsidRDefault="00AB4260" w:rsidP="0058621D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Consola</w:t>
            </w:r>
          </w:p>
        </w:tc>
        <w:tc>
          <w:tcPr>
            <w:tcW w:w="3600" w:type="dxa"/>
          </w:tcPr>
          <w:p w14:paraId="30904766" w14:textId="1D2B062F" w:rsidR="0058621D" w:rsidRPr="0054363B" w:rsidRDefault="00010BB1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Aplicación</w:t>
            </w:r>
          </w:p>
        </w:tc>
        <w:tc>
          <w:tcPr>
            <w:tcW w:w="3600" w:type="dxa"/>
          </w:tcPr>
          <w:p w14:paraId="2A0FDEE9" w14:textId="776E820C" w:rsidR="0058621D" w:rsidRPr="0054363B" w:rsidRDefault="00AB426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S</w:t>
            </w:r>
            <w:r w:rsidR="003C21D0" w:rsidRPr="0054363B">
              <w:rPr>
                <w:lang w:val="es-CR"/>
              </w:rPr>
              <w:t>í</w:t>
            </w:r>
          </w:p>
        </w:tc>
      </w:tr>
      <w:tr w:rsidR="0058621D" w:rsidRPr="0054363B" w14:paraId="479118B8" w14:textId="77777777" w:rsidTr="0058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ED0AC8A" w14:textId="23915ED9" w:rsidR="0058621D" w:rsidRPr="0054363B" w:rsidRDefault="00F21C58" w:rsidP="0058621D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Outlook</w:t>
            </w:r>
          </w:p>
        </w:tc>
        <w:tc>
          <w:tcPr>
            <w:tcW w:w="3600" w:type="dxa"/>
          </w:tcPr>
          <w:p w14:paraId="56782085" w14:textId="4834380B" w:rsidR="0058621D" w:rsidRPr="0054363B" w:rsidRDefault="00D8375A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Mensajería</w:t>
            </w:r>
          </w:p>
        </w:tc>
        <w:tc>
          <w:tcPr>
            <w:tcW w:w="3600" w:type="dxa"/>
          </w:tcPr>
          <w:p w14:paraId="598467DB" w14:textId="5D6A1218" w:rsidR="0058621D" w:rsidRPr="0054363B" w:rsidRDefault="00C63AD5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S</w:t>
            </w:r>
            <w:r w:rsidR="003C21D0" w:rsidRPr="0054363B">
              <w:rPr>
                <w:lang w:val="es-CR"/>
              </w:rPr>
              <w:t>í</w:t>
            </w:r>
          </w:p>
        </w:tc>
      </w:tr>
      <w:tr w:rsidR="003C21D0" w:rsidRPr="0054363B" w14:paraId="2D36971D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0DC5812C" w14:textId="0DA116FD" w:rsidR="003C21D0" w:rsidRPr="0054363B" w:rsidRDefault="003C21D0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SharePoint</w:t>
            </w:r>
          </w:p>
        </w:tc>
        <w:tc>
          <w:tcPr>
            <w:tcW w:w="3600" w:type="dxa"/>
          </w:tcPr>
          <w:p w14:paraId="6CF92084" w14:textId="131B3973" w:rsidR="003C21D0" w:rsidRPr="0054363B" w:rsidRDefault="003C21D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Sitio web</w:t>
            </w:r>
          </w:p>
        </w:tc>
        <w:tc>
          <w:tcPr>
            <w:tcW w:w="3600" w:type="dxa"/>
          </w:tcPr>
          <w:p w14:paraId="2C615640" w14:textId="4D39223C" w:rsidR="003C21D0" w:rsidRPr="0054363B" w:rsidRDefault="003C21D0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Sí</w:t>
            </w:r>
          </w:p>
        </w:tc>
      </w:tr>
      <w:tr w:rsidR="00CF1679" w:rsidRPr="0054363B" w14:paraId="4FBDE0BE" w14:textId="77777777" w:rsidTr="005862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9E85229" w14:textId="542CDAD2" w:rsidR="00CF1679" w:rsidRPr="0054363B" w:rsidRDefault="00CF1679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Excel</w:t>
            </w:r>
          </w:p>
        </w:tc>
        <w:tc>
          <w:tcPr>
            <w:tcW w:w="3600" w:type="dxa"/>
          </w:tcPr>
          <w:p w14:paraId="50A4BC38" w14:textId="2D434F0B" w:rsidR="00CF1679" w:rsidRPr="0054363B" w:rsidRDefault="00CF1679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>Aplicación</w:t>
            </w:r>
          </w:p>
        </w:tc>
        <w:tc>
          <w:tcPr>
            <w:tcW w:w="3600" w:type="dxa"/>
          </w:tcPr>
          <w:p w14:paraId="5AD59B91" w14:textId="48F8F77A" w:rsidR="00CF1679" w:rsidRPr="0054363B" w:rsidRDefault="00CF1679" w:rsidP="0058621D">
            <w:pPr>
              <w:pStyle w:val="Ttulo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No</w:t>
            </w:r>
          </w:p>
        </w:tc>
      </w:tr>
      <w:tr w:rsidR="00CF1679" w:rsidRPr="0054363B" w14:paraId="50A73602" w14:textId="77777777" w:rsidTr="00586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48A8142" w14:textId="17226B62" w:rsidR="00CF1679" w:rsidRPr="0054363B" w:rsidRDefault="0054363B" w:rsidP="003C21D0">
            <w:pPr>
              <w:pStyle w:val="Ttulo4"/>
              <w:outlineLvl w:val="3"/>
              <w:rPr>
                <w:b w:val="0"/>
                <w:bCs w:val="0"/>
                <w:lang w:val="es-CR"/>
              </w:rPr>
            </w:pPr>
            <w:r w:rsidRPr="0054363B">
              <w:rPr>
                <w:b w:val="0"/>
                <w:bCs w:val="0"/>
                <w:lang w:val="es-CR"/>
              </w:rPr>
              <w:t>Explorador de archivos</w:t>
            </w:r>
          </w:p>
        </w:tc>
        <w:tc>
          <w:tcPr>
            <w:tcW w:w="3600" w:type="dxa"/>
          </w:tcPr>
          <w:p w14:paraId="208D84DD" w14:textId="30B2DC50" w:rsidR="00CF1679" w:rsidRPr="0054363B" w:rsidRDefault="0054363B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 w:val="0"/>
                <w:lang w:val="es-CR"/>
              </w:rPr>
            </w:pPr>
            <w:r w:rsidRPr="0054363B">
              <w:rPr>
                <w:i w:val="0"/>
                <w:iCs w:val="0"/>
                <w:lang w:val="es-CR"/>
              </w:rPr>
              <w:t xml:space="preserve">Aplicación </w:t>
            </w:r>
          </w:p>
        </w:tc>
        <w:tc>
          <w:tcPr>
            <w:tcW w:w="3600" w:type="dxa"/>
          </w:tcPr>
          <w:p w14:paraId="702EDB7D" w14:textId="0EF3B3AE" w:rsidR="00CF1679" w:rsidRPr="0054363B" w:rsidRDefault="0054363B" w:rsidP="0058621D">
            <w:pPr>
              <w:pStyle w:val="Ttulo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R"/>
              </w:rPr>
            </w:pPr>
            <w:r w:rsidRPr="0054363B">
              <w:rPr>
                <w:lang w:val="es-CR"/>
              </w:rPr>
              <w:t>No</w:t>
            </w:r>
          </w:p>
        </w:tc>
      </w:tr>
    </w:tbl>
    <w:p w14:paraId="246E34B8" w14:textId="130EBDA8" w:rsidR="00C06E6E" w:rsidRDefault="00C06E6E" w:rsidP="00C06E6E">
      <w:pPr>
        <w:rPr>
          <w:lang w:val="es-CR"/>
        </w:rPr>
      </w:pPr>
    </w:p>
    <w:p w14:paraId="378E8503" w14:textId="355CF1FF" w:rsidR="00812837" w:rsidRPr="00812837" w:rsidRDefault="00812837" w:rsidP="00812837">
      <w:pPr>
        <w:pStyle w:val="Ttulo2"/>
        <w:rPr>
          <w:lang w:val="es-CO"/>
        </w:rPr>
      </w:pPr>
      <w:r w:rsidRPr="00812837">
        <w:rPr>
          <w:lang w:val="es-CR"/>
        </w:rPr>
        <w:t>TAREAS NECESARIAS PARA EL DESARROLLO DEL PROYECTO</w:t>
      </w:r>
      <w:r w:rsidRPr="00812837">
        <w:rPr>
          <w:lang w:val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4"/>
        <w:gridCol w:w="2776"/>
      </w:tblGrid>
      <w:tr w:rsidR="00812837" w:rsidRPr="00812837" w14:paraId="7FA79661" w14:textId="77777777" w:rsidTr="00812837">
        <w:trPr>
          <w:trHeight w:val="45"/>
        </w:trPr>
        <w:tc>
          <w:tcPr>
            <w:tcW w:w="8220" w:type="dxa"/>
            <w:tcBorders>
              <w:top w:val="nil"/>
              <w:left w:val="nil"/>
              <w:bottom w:val="single" w:sz="6" w:space="0" w:color="9CC2E5"/>
              <w:right w:val="nil"/>
            </w:tcBorders>
            <w:shd w:val="clear" w:color="auto" w:fill="auto"/>
          </w:tcPr>
          <w:p w14:paraId="009B2F30" w14:textId="6050B3CE" w:rsidR="00812837" w:rsidRPr="00812837" w:rsidRDefault="00812837" w:rsidP="00812837">
            <w:pPr>
              <w:rPr>
                <w:b/>
                <w:bCs/>
                <w:lang w:val="es-CO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5C6DE99A" w14:textId="77777777" w:rsidR="00812837" w:rsidRPr="00812837" w:rsidRDefault="00812837" w:rsidP="00812837">
            <w:pPr>
              <w:rPr>
                <w:rFonts w:asciiTheme="majorHAnsi" w:hAnsiTheme="majorHAnsi" w:cstheme="majorHAnsi"/>
                <w:b/>
                <w:bCs/>
                <w:i/>
                <w:iCs/>
                <w:color w:val="BDD6EE" w:themeColor="accent1" w:themeTint="66"/>
                <w:lang w:val="es-CO"/>
              </w:rPr>
            </w:pPr>
            <w:r w:rsidRPr="00812837">
              <w:rPr>
                <w:rFonts w:asciiTheme="majorHAnsi" w:hAnsiTheme="majorHAnsi" w:cstheme="majorHAnsi"/>
                <w:b/>
                <w:bCs/>
                <w:i/>
                <w:iCs/>
                <w:color w:val="2E74B5" w:themeColor="accent1" w:themeShade="BF"/>
                <w:lang w:val="es-CR"/>
              </w:rPr>
              <w:t>TIEMPO ESTIMADO</w:t>
            </w:r>
            <w:r w:rsidRPr="00812837">
              <w:rPr>
                <w:rFonts w:asciiTheme="majorHAnsi" w:hAnsiTheme="majorHAnsi" w:cstheme="majorHAnsi"/>
                <w:b/>
                <w:bCs/>
                <w:i/>
                <w:iCs/>
                <w:color w:val="2E74B5" w:themeColor="accent1" w:themeShade="BF"/>
                <w:lang w:val="es-CO"/>
              </w:rPr>
              <w:t> </w:t>
            </w:r>
          </w:p>
        </w:tc>
      </w:tr>
      <w:tr w:rsidR="00812837" w:rsidRPr="00812837" w14:paraId="2D325467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5B40FFF2" w14:textId="77777777" w:rsidR="00812837" w:rsidRPr="00812837" w:rsidRDefault="00812837" w:rsidP="00812837">
            <w:pPr>
              <w:numPr>
                <w:ilvl w:val="0"/>
                <w:numId w:val="8"/>
              </w:numPr>
              <w:rPr>
                <w:lang w:val="es-CO"/>
              </w:rPr>
            </w:pPr>
            <w:r w:rsidRPr="00812837">
              <w:rPr>
                <w:lang w:val="es-CR"/>
              </w:rPr>
              <w:t>Desarrollo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7A7D8BA" w14:textId="37FC957E" w:rsidR="00812837" w:rsidRPr="00812837" w:rsidRDefault="00812837" w:rsidP="00812837">
            <w:pPr>
              <w:rPr>
                <w:lang w:val="es-CO"/>
              </w:rPr>
            </w:pPr>
            <w:r>
              <w:rPr>
                <w:lang w:val="es-CR"/>
              </w:rPr>
              <w:t>2</w:t>
            </w:r>
            <w:r w:rsidR="00C579AF">
              <w:rPr>
                <w:lang w:val="es-CR"/>
              </w:rPr>
              <w:t>7</w:t>
            </w:r>
            <w:r w:rsidRPr="00812837">
              <w:rPr>
                <w:lang w:val="es-CR"/>
              </w:rPr>
              <w:t xml:space="preserve"> horas</w:t>
            </w:r>
            <w:r w:rsidRPr="00812837">
              <w:rPr>
                <w:lang w:val="es-CO"/>
              </w:rPr>
              <w:t> </w:t>
            </w:r>
          </w:p>
        </w:tc>
      </w:tr>
      <w:tr w:rsidR="00812837" w:rsidRPr="00812837" w14:paraId="18838958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7EDCBE6B" w14:textId="77777777" w:rsidR="00812837" w:rsidRPr="00812837" w:rsidRDefault="00812837" w:rsidP="00812837">
            <w:pPr>
              <w:numPr>
                <w:ilvl w:val="0"/>
                <w:numId w:val="9"/>
              </w:numPr>
              <w:rPr>
                <w:lang w:val="es-CO"/>
              </w:rPr>
            </w:pPr>
            <w:r w:rsidRPr="00812837">
              <w:rPr>
                <w:lang w:val="es-CR"/>
              </w:rPr>
              <w:t>Análisis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75820841" w14:textId="6A1F14A0" w:rsidR="00812837" w:rsidRPr="00812837" w:rsidRDefault="0054363B" w:rsidP="00812837">
            <w:pPr>
              <w:rPr>
                <w:lang w:val="es-CO"/>
              </w:rPr>
            </w:pPr>
            <w:r>
              <w:rPr>
                <w:lang w:val="es-CR"/>
              </w:rPr>
              <w:t>10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2A8D1D86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938C5D2" w14:textId="77777777" w:rsidR="00812837" w:rsidRPr="00812837" w:rsidRDefault="00812837" w:rsidP="00812837">
            <w:pPr>
              <w:numPr>
                <w:ilvl w:val="0"/>
                <w:numId w:val="10"/>
              </w:numPr>
              <w:rPr>
                <w:lang w:val="es-CO"/>
              </w:rPr>
            </w:pPr>
            <w:r w:rsidRPr="00812837">
              <w:rPr>
                <w:lang w:val="es-CR"/>
              </w:rPr>
              <w:t>Pruebas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209BC63" w14:textId="7ADE31C1" w:rsidR="00812837" w:rsidRPr="00812837" w:rsidRDefault="0054363B" w:rsidP="00812837">
            <w:pPr>
              <w:rPr>
                <w:lang w:val="es-CO"/>
              </w:rPr>
            </w:pPr>
            <w:r>
              <w:rPr>
                <w:lang w:val="es-CR"/>
              </w:rPr>
              <w:t>15</w:t>
            </w:r>
            <w:r w:rsidR="00901ECD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4E9611DF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02B26551" w14:textId="77777777" w:rsidR="00812837" w:rsidRPr="00812837" w:rsidRDefault="00812837" w:rsidP="00812837">
            <w:pPr>
              <w:numPr>
                <w:ilvl w:val="0"/>
                <w:numId w:val="11"/>
              </w:numPr>
              <w:rPr>
                <w:lang w:val="es-CO"/>
              </w:rPr>
            </w:pPr>
            <w:r w:rsidRPr="00812837">
              <w:rPr>
                <w:lang w:val="es-CR"/>
              </w:rPr>
              <w:t>Documentación 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10E57A6B" w14:textId="2BAE33D5" w:rsidR="00812837" w:rsidRPr="00812837" w:rsidRDefault="0054363B" w:rsidP="00812837">
            <w:pPr>
              <w:rPr>
                <w:lang w:val="es-CO"/>
              </w:rPr>
            </w:pPr>
            <w:r>
              <w:rPr>
                <w:lang w:val="es-CR"/>
              </w:rPr>
              <w:t>15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731FC160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6E386EED" w14:textId="77777777" w:rsidR="00812837" w:rsidRPr="00812837" w:rsidRDefault="00812837" w:rsidP="00812837">
            <w:pPr>
              <w:numPr>
                <w:ilvl w:val="0"/>
                <w:numId w:val="12"/>
              </w:numPr>
              <w:rPr>
                <w:lang w:val="es-CO"/>
              </w:rPr>
            </w:pPr>
            <w:r w:rsidRPr="00812837">
              <w:rPr>
                <w:lang w:val="es-CR"/>
              </w:rPr>
              <w:t>Soporte a pase de producción 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DEEAF6"/>
            <w:hideMark/>
          </w:tcPr>
          <w:p w14:paraId="06046EEA" w14:textId="2E52031B" w:rsidR="00812837" w:rsidRPr="00812837" w:rsidRDefault="00C80E98" w:rsidP="00812837">
            <w:pPr>
              <w:rPr>
                <w:lang w:val="es-CO"/>
              </w:rPr>
            </w:pPr>
            <w:r>
              <w:rPr>
                <w:lang w:val="es-CR"/>
              </w:rPr>
              <w:t>5</w:t>
            </w:r>
            <w:r w:rsidR="00812837" w:rsidRPr="00812837">
              <w:rPr>
                <w:lang w:val="es-CR"/>
              </w:rPr>
              <w:t xml:space="preserve"> 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1323526C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244A6CD3" w14:textId="77777777" w:rsidR="00812837" w:rsidRPr="00812837" w:rsidRDefault="00812837" w:rsidP="00812837">
            <w:pPr>
              <w:numPr>
                <w:ilvl w:val="0"/>
                <w:numId w:val="13"/>
              </w:numPr>
              <w:rPr>
                <w:lang w:val="es-CO"/>
              </w:rPr>
            </w:pPr>
            <w:r w:rsidRPr="00812837">
              <w:rPr>
                <w:lang w:val="es-CO"/>
              </w:rPr>
              <w:t>Metodología 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single" w:sz="6" w:space="0" w:color="9CC2E5"/>
              <w:right w:val="nil"/>
            </w:tcBorders>
            <w:shd w:val="clear" w:color="auto" w:fill="auto"/>
            <w:hideMark/>
          </w:tcPr>
          <w:p w14:paraId="563D9253" w14:textId="7D643695" w:rsidR="00812837" w:rsidRPr="00812837" w:rsidRDefault="005B0E81" w:rsidP="00812837">
            <w:pPr>
              <w:rPr>
                <w:lang w:val="es-CO"/>
              </w:rPr>
            </w:pPr>
            <w:r>
              <w:rPr>
                <w:lang w:val="es-CR"/>
              </w:rPr>
              <w:t>17</w:t>
            </w:r>
            <w:r w:rsidR="002A7C11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  <w:tr w:rsidR="00812837" w:rsidRPr="00812837" w14:paraId="2C93BB4E" w14:textId="77777777" w:rsidTr="00812837">
        <w:trPr>
          <w:trHeight w:val="45"/>
        </w:trPr>
        <w:tc>
          <w:tcPr>
            <w:tcW w:w="8220" w:type="dxa"/>
            <w:tcBorders>
              <w:top w:val="single" w:sz="6" w:space="0" w:color="9CC2E5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4D1DABA9" w14:textId="77777777" w:rsidR="00812837" w:rsidRPr="00812837" w:rsidRDefault="00812837" w:rsidP="00812837">
            <w:pPr>
              <w:rPr>
                <w:lang w:val="es-CO"/>
              </w:rPr>
            </w:pPr>
            <w:r w:rsidRPr="00812837">
              <w:rPr>
                <w:b/>
                <w:bCs/>
                <w:lang w:val="es-CO"/>
              </w:rPr>
              <w:t>Tiempo total estimado:</w:t>
            </w:r>
            <w:r w:rsidRPr="00812837">
              <w:rPr>
                <w:lang w:val="es-CO"/>
              </w:rPr>
              <w:t> </w:t>
            </w:r>
          </w:p>
        </w:tc>
        <w:tc>
          <w:tcPr>
            <w:tcW w:w="2835" w:type="dxa"/>
            <w:tcBorders>
              <w:top w:val="single" w:sz="6" w:space="0" w:color="9CC2E5"/>
              <w:left w:val="nil"/>
              <w:bottom w:val="nil"/>
              <w:right w:val="nil"/>
            </w:tcBorders>
            <w:shd w:val="clear" w:color="auto" w:fill="DEEAF6"/>
            <w:hideMark/>
          </w:tcPr>
          <w:p w14:paraId="064F559A" w14:textId="4F3DDC54" w:rsidR="00812837" w:rsidRPr="00812837" w:rsidRDefault="00C16981" w:rsidP="00812837">
            <w:pPr>
              <w:rPr>
                <w:lang w:val="es-CO"/>
              </w:rPr>
            </w:pPr>
            <w:r>
              <w:rPr>
                <w:lang w:val="es-CR"/>
              </w:rPr>
              <w:t>8</w:t>
            </w:r>
            <w:r w:rsidR="00AE3CDA">
              <w:rPr>
                <w:lang w:val="es-CR"/>
              </w:rPr>
              <w:t>9</w:t>
            </w:r>
            <w:r w:rsidR="005B0E81">
              <w:rPr>
                <w:lang w:val="es-CR"/>
              </w:rPr>
              <w:t xml:space="preserve"> </w:t>
            </w:r>
            <w:r w:rsidR="00812837" w:rsidRPr="00812837">
              <w:rPr>
                <w:lang w:val="es-CR"/>
              </w:rPr>
              <w:t>horas</w:t>
            </w:r>
            <w:r w:rsidR="00812837" w:rsidRPr="00812837">
              <w:rPr>
                <w:lang w:val="es-CO"/>
              </w:rPr>
              <w:t> </w:t>
            </w:r>
          </w:p>
        </w:tc>
      </w:tr>
    </w:tbl>
    <w:p w14:paraId="32E94392" w14:textId="4EE0479C" w:rsidR="00E14E17" w:rsidRPr="00DA5C42" w:rsidRDefault="00E14E17">
      <w:pPr>
        <w:rPr>
          <w:lang w:val="es-CR"/>
        </w:rPr>
      </w:pPr>
    </w:p>
    <w:sectPr w:rsidR="00E14E17" w:rsidRPr="00DA5C42">
      <w:footerReference w:type="even" r:id="rId12"/>
      <w:footerReference w:type="default" r:id="rId13"/>
      <w:footerReference w:type="first" r:id="rId14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0549A" w14:textId="77777777" w:rsidR="006D231D" w:rsidRDefault="006D231D">
      <w:pPr>
        <w:spacing w:before="0" w:after="0"/>
      </w:pPr>
      <w:r>
        <w:separator/>
      </w:r>
    </w:p>
  </w:endnote>
  <w:endnote w:type="continuationSeparator" w:id="0">
    <w:p w14:paraId="0154FEBB" w14:textId="77777777" w:rsidR="006D231D" w:rsidRDefault="006D231D">
      <w:pPr>
        <w:spacing w:before="0" w:after="0"/>
      </w:pPr>
      <w:r>
        <w:continuationSeparator/>
      </w:r>
    </w:p>
  </w:endnote>
  <w:endnote w:type="continuationNotice" w:id="1">
    <w:p w14:paraId="50C4BAA5" w14:textId="77777777" w:rsidR="006D231D" w:rsidRDefault="006D231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4C3D" w14:textId="3606576D" w:rsidR="00B04B01" w:rsidRDefault="00B04B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4A6E" w14:textId="44A982A9" w:rsidR="00B83286" w:rsidRDefault="00AC4BF7">
    <w:pPr>
      <w:pStyle w:val="Piedepgina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61376">
      <w:rPr>
        <w:noProof/>
      </w:rPr>
      <w:t>3</w:t>
    </w:r>
    <w:r>
      <w:fldChar w:fldCharType="end"/>
    </w:r>
    <w:r>
      <w:t xml:space="preserve"> of </w:t>
    </w:r>
    <w:r w:rsidR="00D068E1">
      <w:rPr>
        <w:noProof/>
      </w:rPr>
      <w:fldChar w:fldCharType="begin"/>
    </w:r>
    <w:r w:rsidR="00D068E1">
      <w:rPr>
        <w:noProof/>
      </w:rPr>
      <w:instrText xml:space="preserve"> NUMPAGES  \* Arabic  \* MERGEFORMAT </w:instrText>
    </w:r>
    <w:r w:rsidR="00D068E1">
      <w:rPr>
        <w:noProof/>
      </w:rPr>
      <w:fldChar w:fldCharType="separate"/>
    </w:r>
    <w:r w:rsidR="00861376">
      <w:rPr>
        <w:noProof/>
      </w:rPr>
      <w:t>3</w:t>
    </w:r>
    <w:r w:rsidR="00D068E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7EA13" w14:textId="0486DBC3" w:rsidR="00B04B01" w:rsidRDefault="00B04B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BDDD2" w14:textId="77777777" w:rsidR="006D231D" w:rsidRDefault="006D231D">
      <w:pPr>
        <w:spacing w:before="0" w:after="0"/>
      </w:pPr>
      <w:r>
        <w:separator/>
      </w:r>
    </w:p>
  </w:footnote>
  <w:footnote w:type="continuationSeparator" w:id="0">
    <w:p w14:paraId="3419DDC8" w14:textId="77777777" w:rsidR="006D231D" w:rsidRDefault="006D231D">
      <w:pPr>
        <w:spacing w:before="0" w:after="0"/>
      </w:pPr>
      <w:r>
        <w:continuationSeparator/>
      </w:r>
    </w:p>
  </w:footnote>
  <w:footnote w:type="continuationNotice" w:id="1">
    <w:p w14:paraId="399F19CF" w14:textId="77777777" w:rsidR="006D231D" w:rsidRDefault="006D231D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57AFF"/>
    <w:multiLevelType w:val="multilevel"/>
    <w:tmpl w:val="95A08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E7AEF"/>
    <w:multiLevelType w:val="multilevel"/>
    <w:tmpl w:val="01AC8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62A"/>
    <w:multiLevelType w:val="hybridMultilevel"/>
    <w:tmpl w:val="2612FAAC"/>
    <w:lvl w:ilvl="0" w:tplc="498839A6">
      <w:start w:val="1"/>
      <w:numFmt w:val="decimal"/>
      <w:pStyle w:val="Prrafodelista"/>
      <w:lvlText w:val="%1."/>
      <w:lvlJc w:val="left"/>
      <w:pPr>
        <w:ind w:left="360" w:hanging="360"/>
      </w:pPr>
      <w:rPr>
        <w:lang w:val="es-CR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D53349"/>
    <w:multiLevelType w:val="multilevel"/>
    <w:tmpl w:val="5914AC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C17FA"/>
    <w:multiLevelType w:val="multilevel"/>
    <w:tmpl w:val="21B2F2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4173C"/>
    <w:multiLevelType w:val="hybridMultilevel"/>
    <w:tmpl w:val="6B483354"/>
    <w:lvl w:ilvl="0" w:tplc="1DFEEB3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84CDA"/>
    <w:multiLevelType w:val="multilevel"/>
    <w:tmpl w:val="1B748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F1D72"/>
    <w:multiLevelType w:val="multilevel"/>
    <w:tmpl w:val="C9A0B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996825">
    <w:abstractNumId w:val="2"/>
  </w:num>
  <w:num w:numId="2" w16cid:durableId="1922252872">
    <w:abstractNumId w:val="2"/>
    <w:lvlOverride w:ilvl="0">
      <w:startOverride w:val="1"/>
    </w:lvlOverride>
  </w:num>
  <w:num w:numId="3" w16cid:durableId="1501506143">
    <w:abstractNumId w:val="2"/>
    <w:lvlOverride w:ilvl="0">
      <w:startOverride w:val="1"/>
    </w:lvlOverride>
  </w:num>
  <w:num w:numId="4" w16cid:durableId="2031955599">
    <w:abstractNumId w:val="2"/>
  </w:num>
  <w:num w:numId="5" w16cid:durableId="14890335">
    <w:abstractNumId w:val="2"/>
    <w:lvlOverride w:ilvl="0">
      <w:startOverride w:val="1"/>
    </w:lvlOverride>
  </w:num>
  <w:num w:numId="6" w16cid:durableId="307979901">
    <w:abstractNumId w:val="2"/>
    <w:lvlOverride w:ilvl="0">
      <w:startOverride w:val="1"/>
    </w:lvlOverride>
  </w:num>
  <w:num w:numId="7" w16cid:durableId="564296425">
    <w:abstractNumId w:val="5"/>
  </w:num>
  <w:num w:numId="8" w16cid:durableId="1781411906">
    <w:abstractNumId w:val="6"/>
  </w:num>
  <w:num w:numId="9" w16cid:durableId="80101192">
    <w:abstractNumId w:val="0"/>
  </w:num>
  <w:num w:numId="10" w16cid:durableId="2130587089">
    <w:abstractNumId w:val="7"/>
  </w:num>
  <w:num w:numId="11" w16cid:durableId="1934584576">
    <w:abstractNumId w:val="1"/>
  </w:num>
  <w:num w:numId="12" w16cid:durableId="657196178">
    <w:abstractNumId w:val="3"/>
  </w:num>
  <w:num w:numId="13" w16cid:durableId="214272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D8"/>
    <w:rsid w:val="00010BB1"/>
    <w:rsid w:val="000461BB"/>
    <w:rsid w:val="00053298"/>
    <w:rsid w:val="00063499"/>
    <w:rsid w:val="0006762A"/>
    <w:rsid w:val="00071C5A"/>
    <w:rsid w:val="00084A25"/>
    <w:rsid w:val="00091BB3"/>
    <w:rsid w:val="00092C18"/>
    <w:rsid w:val="000A507A"/>
    <w:rsid w:val="000B2BAC"/>
    <w:rsid w:val="000E2303"/>
    <w:rsid w:val="0011176B"/>
    <w:rsid w:val="00113787"/>
    <w:rsid w:val="00114797"/>
    <w:rsid w:val="0012179E"/>
    <w:rsid w:val="001400ED"/>
    <w:rsid w:val="00144488"/>
    <w:rsid w:val="00152A84"/>
    <w:rsid w:val="00171D92"/>
    <w:rsid w:val="001949CA"/>
    <w:rsid w:val="00195EC1"/>
    <w:rsid w:val="001B1FDF"/>
    <w:rsid w:val="001E063F"/>
    <w:rsid w:val="001E45F2"/>
    <w:rsid w:val="001F4127"/>
    <w:rsid w:val="002013F3"/>
    <w:rsid w:val="00203D71"/>
    <w:rsid w:val="00211951"/>
    <w:rsid w:val="002434F7"/>
    <w:rsid w:val="0025435D"/>
    <w:rsid w:val="002A7C11"/>
    <w:rsid w:val="002B1929"/>
    <w:rsid w:val="002C157A"/>
    <w:rsid w:val="002C48B7"/>
    <w:rsid w:val="002D304F"/>
    <w:rsid w:val="002E4395"/>
    <w:rsid w:val="002F5BA4"/>
    <w:rsid w:val="00303EED"/>
    <w:rsid w:val="003308F8"/>
    <w:rsid w:val="0038304C"/>
    <w:rsid w:val="0038395C"/>
    <w:rsid w:val="00384227"/>
    <w:rsid w:val="00385C2A"/>
    <w:rsid w:val="00387D85"/>
    <w:rsid w:val="003C1688"/>
    <w:rsid w:val="003C21D0"/>
    <w:rsid w:val="003C5B4C"/>
    <w:rsid w:val="003E3895"/>
    <w:rsid w:val="003F222F"/>
    <w:rsid w:val="003F5F34"/>
    <w:rsid w:val="003F7D02"/>
    <w:rsid w:val="00406C5B"/>
    <w:rsid w:val="004400B4"/>
    <w:rsid w:val="00447C29"/>
    <w:rsid w:val="00450755"/>
    <w:rsid w:val="00462BD9"/>
    <w:rsid w:val="00466A2B"/>
    <w:rsid w:val="00466EDC"/>
    <w:rsid w:val="00480C18"/>
    <w:rsid w:val="00487637"/>
    <w:rsid w:val="00487669"/>
    <w:rsid w:val="00493C4F"/>
    <w:rsid w:val="004B6B7F"/>
    <w:rsid w:val="004F0DF3"/>
    <w:rsid w:val="004F140E"/>
    <w:rsid w:val="004F441A"/>
    <w:rsid w:val="005140BD"/>
    <w:rsid w:val="0052259A"/>
    <w:rsid w:val="005229DB"/>
    <w:rsid w:val="005300A9"/>
    <w:rsid w:val="0053194D"/>
    <w:rsid w:val="0054363B"/>
    <w:rsid w:val="00544CCD"/>
    <w:rsid w:val="005547C7"/>
    <w:rsid w:val="00584B50"/>
    <w:rsid w:val="0058621D"/>
    <w:rsid w:val="0059436E"/>
    <w:rsid w:val="005B0E81"/>
    <w:rsid w:val="005D5579"/>
    <w:rsid w:val="005D7546"/>
    <w:rsid w:val="005F2E05"/>
    <w:rsid w:val="00602022"/>
    <w:rsid w:val="00613460"/>
    <w:rsid w:val="006361BC"/>
    <w:rsid w:val="00651132"/>
    <w:rsid w:val="00651931"/>
    <w:rsid w:val="00660C95"/>
    <w:rsid w:val="00680925"/>
    <w:rsid w:val="006A76B6"/>
    <w:rsid w:val="006C61CE"/>
    <w:rsid w:val="006D231D"/>
    <w:rsid w:val="006D4A5A"/>
    <w:rsid w:val="00733FD8"/>
    <w:rsid w:val="0074094A"/>
    <w:rsid w:val="00792F49"/>
    <w:rsid w:val="007F14E8"/>
    <w:rsid w:val="00806D81"/>
    <w:rsid w:val="00810A9B"/>
    <w:rsid w:val="00812837"/>
    <w:rsid w:val="00812E6E"/>
    <w:rsid w:val="00861376"/>
    <w:rsid w:val="00864373"/>
    <w:rsid w:val="008C5454"/>
    <w:rsid w:val="008D39BF"/>
    <w:rsid w:val="008E612D"/>
    <w:rsid w:val="00901ECD"/>
    <w:rsid w:val="00904F9E"/>
    <w:rsid w:val="0093414A"/>
    <w:rsid w:val="009416C9"/>
    <w:rsid w:val="0097383D"/>
    <w:rsid w:val="009A2ADF"/>
    <w:rsid w:val="009A71F2"/>
    <w:rsid w:val="009C6014"/>
    <w:rsid w:val="009D6550"/>
    <w:rsid w:val="009D74D9"/>
    <w:rsid w:val="009F156C"/>
    <w:rsid w:val="00A125C2"/>
    <w:rsid w:val="00A2183F"/>
    <w:rsid w:val="00A21BED"/>
    <w:rsid w:val="00A55EE4"/>
    <w:rsid w:val="00A60B10"/>
    <w:rsid w:val="00A62CF7"/>
    <w:rsid w:val="00A631EE"/>
    <w:rsid w:val="00AA2DBE"/>
    <w:rsid w:val="00AB4260"/>
    <w:rsid w:val="00AC4BF7"/>
    <w:rsid w:val="00AE0A7C"/>
    <w:rsid w:val="00AE3CDA"/>
    <w:rsid w:val="00AE7984"/>
    <w:rsid w:val="00B04B01"/>
    <w:rsid w:val="00B07618"/>
    <w:rsid w:val="00B31A34"/>
    <w:rsid w:val="00B31E7D"/>
    <w:rsid w:val="00B3607B"/>
    <w:rsid w:val="00B72F8B"/>
    <w:rsid w:val="00B83286"/>
    <w:rsid w:val="00B90684"/>
    <w:rsid w:val="00BA17A4"/>
    <w:rsid w:val="00BB5301"/>
    <w:rsid w:val="00BE6BA1"/>
    <w:rsid w:val="00BE776A"/>
    <w:rsid w:val="00BF2D2D"/>
    <w:rsid w:val="00C06E6E"/>
    <w:rsid w:val="00C14884"/>
    <w:rsid w:val="00C15ABE"/>
    <w:rsid w:val="00C16981"/>
    <w:rsid w:val="00C17871"/>
    <w:rsid w:val="00C212E8"/>
    <w:rsid w:val="00C30F4B"/>
    <w:rsid w:val="00C423AB"/>
    <w:rsid w:val="00C51449"/>
    <w:rsid w:val="00C531D4"/>
    <w:rsid w:val="00C545D3"/>
    <w:rsid w:val="00C579AF"/>
    <w:rsid w:val="00C63AD5"/>
    <w:rsid w:val="00C71C18"/>
    <w:rsid w:val="00C73C9A"/>
    <w:rsid w:val="00C80E98"/>
    <w:rsid w:val="00CA1917"/>
    <w:rsid w:val="00CB42F1"/>
    <w:rsid w:val="00CC557F"/>
    <w:rsid w:val="00CF1679"/>
    <w:rsid w:val="00CF17CA"/>
    <w:rsid w:val="00CF1C37"/>
    <w:rsid w:val="00D068E1"/>
    <w:rsid w:val="00D128E1"/>
    <w:rsid w:val="00D3058B"/>
    <w:rsid w:val="00D555A0"/>
    <w:rsid w:val="00D55C44"/>
    <w:rsid w:val="00D564DC"/>
    <w:rsid w:val="00D66AFA"/>
    <w:rsid w:val="00D66E35"/>
    <w:rsid w:val="00D70E9A"/>
    <w:rsid w:val="00D8375A"/>
    <w:rsid w:val="00D87BED"/>
    <w:rsid w:val="00DA5C42"/>
    <w:rsid w:val="00DA6607"/>
    <w:rsid w:val="00DC3EEA"/>
    <w:rsid w:val="00DE0909"/>
    <w:rsid w:val="00E12A7E"/>
    <w:rsid w:val="00E14E17"/>
    <w:rsid w:val="00E510FE"/>
    <w:rsid w:val="00E5590D"/>
    <w:rsid w:val="00E677A5"/>
    <w:rsid w:val="00E73D9C"/>
    <w:rsid w:val="00E97557"/>
    <w:rsid w:val="00EA25B5"/>
    <w:rsid w:val="00EB4FAD"/>
    <w:rsid w:val="00EB7CF1"/>
    <w:rsid w:val="00EF0267"/>
    <w:rsid w:val="00EF2002"/>
    <w:rsid w:val="00F0520B"/>
    <w:rsid w:val="00F215EE"/>
    <w:rsid w:val="00F21C58"/>
    <w:rsid w:val="00F33411"/>
    <w:rsid w:val="00F55000"/>
    <w:rsid w:val="00F562E9"/>
    <w:rsid w:val="00F604FB"/>
    <w:rsid w:val="00F63562"/>
    <w:rsid w:val="00F71B16"/>
    <w:rsid w:val="00F8389B"/>
    <w:rsid w:val="00FA17CD"/>
    <w:rsid w:val="00FA7493"/>
    <w:rsid w:val="00FC6951"/>
    <w:rsid w:val="00FE36E2"/>
    <w:rsid w:val="00FE3CEF"/>
    <w:rsid w:val="00FE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C6B5A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 w:line="240" w:lineRule="auto"/>
    </w:pPr>
  </w:style>
  <w:style w:type="paragraph" w:styleId="Ttulo1">
    <w:name w:val="heading 1"/>
    <w:basedOn w:val="Normal"/>
    <w:next w:val="Normal"/>
    <w:link w:val="Ttulo1Car"/>
    <w:uiPriority w:val="1"/>
    <w:qFormat/>
    <w:pPr>
      <w:shd w:val="clear" w:color="auto" w:fill="DEEAF6" w:themeFill="accent1" w:themeFillTint="33"/>
      <w:spacing w:before="480" w:after="240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top w:val="single" w:sz="4" w:space="1" w:color="7F7F7F" w:themeColor="text1" w:themeTint="80"/>
      </w:pBdr>
      <w:spacing w:before="360" w:after="120"/>
      <w:outlineLvl w:val="1"/>
    </w:pPr>
    <w:rPr>
      <w:rFonts w:asciiTheme="majorHAnsi" w:eastAsiaTheme="majorEastAsia" w:hAnsiTheme="majorHAnsi" w:cstheme="majorBidi"/>
      <w:caps/>
      <w:color w:val="C45911" w:themeColor="accent2" w:themeShade="BF"/>
      <w:spacing w:val="2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pPr>
      <w:spacing w:before="120" w:after="120"/>
      <w:outlineLvl w:val="2"/>
    </w:pPr>
    <w:rPr>
      <w:rFonts w:asciiTheme="majorHAnsi" w:eastAsiaTheme="majorEastAsia" w:hAnsiTheme="majorHAnsi" w:cstheme="majorBidi"/>
      <w:caps/>
      <w:color w:val="C45911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1F4E79" w:themeColor="accent1" w:themeShade="80"/>
      <w:sz w:val="32"/>
      <w:szCs w:val="32"/>
      <w:shd w:val="clear" w:color="auto" w:fill="DEEAF6" w:themeFill="accent1" w:themeFillTint="33"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C45911" w:themeColor="accent2" w:themeShade="BF"/>
      <w:spacing w:val="2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aps/>
      <w:color w:val="C45911" w:themeColor="accent2" w:themeShade="BF"/>
      <w:sz w:val="24"/>
      <w:szCs w:val="24"/>
    </w:rPr>
  </w:style>
  <w:style w:type="paragraph" w:styleId="Prrafodelista">
    <w:name w:val="List Paragraph"/>
    <w:basedOn w:val="Normal"/>
    <w:uiPriority w:val="1"/>
    <w:qFormat/>
    <w:pPr>
      <w:numPr>
        <w:numId w:val="1"/>
      </w:numPr>
      <w:spacing w:before="40" w:after="40"/>
      <w:contextualSpacing/>
    </w:pPr>
    <w:rPr>
      <w:sz w:val="21"/>
      <w:szCs w:val="21"/>
    </w:rPr>
  </w:style>
  <w:style w:type="table" w:customStyle="1" w:styleId="TableGrid1">
    <w:name w:val="Table Grid1"/>
    <w:basedOn w:val="Tablanormal"/>
    <w:next w:val="Tablaconcuadrcula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delista6concolores-nfasis1">
    <w:name w:val="List Table 6 Colorful Accent 1"/>
    <w:basedOn w:val="Tablanormal"/>
    <w:uiPriority w:val="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3">
    <w:name w:val="List Table 6 Colorful Accent 3"/>
    <w:basedOn w:val="Tablanormal"/>
    <w:uiPriority w:val="5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1">
    <w:name w:val="List Table 1 Light Accent 1"/>
    <w:basedOn w:val="Tablanormal"/>
    <w:uiPriority w:val="46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</w:tblPr>
    <w:tblStylePr w:type="firstRow">
      <w:rPr>
        <w:b/>
        <w:bCs/>
        <w:caps/>
        <w:smallCaps w:val="0"/>
        <w:color w:val="C45911" w:themeColor="accent2" w:themeShade="BF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iedepgina">
    <w:name w:val="footer"/>
    <w:basedOn w:val="Normal"/>
    <w:link w:val="PiedepginaCar"/>
    <w:uiPriority w:val="2"/>
    <w:pPr>
      <w:tabs>
        <w:tab w:val="center" w:pos="4680"/>
        <w:tab w:val="right" w:pos="9360"/>
      </w:tabs>
      <w:spacing w:after="0"/>
      <w:jc w:val="center"/>
    </w:pPr>
    <w:rPr>
      <w:color w:val="5B9BD5" w:themeColor="accent1"/>
    </w:rPr>
  </w:style>
  <w:style w:type="character" w:customStyle="1" w:styleId="PiedepginaCar">
    <w:name w:val="Pie de página Car"/>
    <w:basedOn w:val="Fuentedeprrafopredeter"/>
    <w:link w:val="Piedepgina"/>
    <w:uiPriority w:val="2"/>
    <w:rPr>
      <w:color w:val="5B9BD5" w:themeColor="accent1"/>
    </w:rPr>
  </w:style>
  <w:style w:type="table" w:styleId="Tabladelista1clara-nfasis5">
    <w:name w:val="List Table 1 Light Accent 5"/>
    <w:basedOn w:val="Tabla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1">
    <w:name w:val="List Table 2 Accent 1"/>
    <w:basedOn w:val="Tab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rFonts w:asciiTheme="majorHAnsi" w:hAnsiTheme="majorHAnsi"/>
        <w:b/>
        <w:bCs/>
        <w:caps/>
        <w:smallCaps w:val="0"/>
        <w:color w:val="C45911" w:themeColor="accent2" w:themeShade="BF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Responsetext">
    <w:name w:val="Response text"/>
    <w:basedOn w:val="Normal"/>
    <w:qFormat/>
    <w:pPr>
      <w:spacing w:before="120" w:after="200"/>
    </w:pPr>
  </w:style>
  <w:style w:type="character" w:styleId="Refdecomentario">
    <w:name w:val="annotation reference"/>
    <w:basedOn w:val="Fuentedeprrafopredeter"/>
    <w:uiPriority w:val="99"/>
    <w:semiHidden/>
    <w:unhideWhenUsed/>
    <w:rsid w:val="006134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346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134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34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134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3460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346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semiHidden/>
    <w:unhideWhenUsed/>
    <w:rsid w:val="00AA2DBE"/>
    <w:pPr>
      <w:tabs>
        <w:tab w:val="center" w:pos="4680"/>
        <w:tab w:val="right" w:pos="9360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0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2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5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1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4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0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6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2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jgarcia\AppData\Roaming\Microsoft\Templates\Manager%20feedback%20form.dotx" TargetMode="External"/></Relationships>
</file>

<file path=word/theme/theme1.xml><?xml version="1.0" encoding="utf-8"?>
<a:theme xmlns:a="http://schemas.openxmlformats.org/drawingml/2006/main" name="Manager feedback form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fa3589d-2d3a-4439-8bf2-320374c19edd">
      <Terms xmlns="http://schemas.microsoft.com/office/infopath/2007/PartnerControls"/>
    </lcf76f155ced4ddcb4097134ff3c332f>
    <TaxCatchAll xmlns="7274b592-f62f-48f4-b0a6-6a020d7f54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B8A070FFA1E8428B8BBEC8717D69EA" ma:contentTypeVersion="15" ma:contentTypeDescription="Crear nuevo documento." ma:contentTypeScope="" ma:versionID="6765ecf68a0abefb7da9a3649daf1a99">
  <xsd:schema xmlns:xsd="http://www.w3.org/2001/XMLSchema" xmlns:xs="http://www.w3.org/2001/XMLSchema" xmlns:p="http://schemas.microsoft.com/office/2006/metadata/properties" xmlns:ns2="9fa3589d-2d3a-4439-8bf2-320374c19edd" xmlns:ns3="7274b592-f62f-48f4-b0a6-6a020d7f54cc" targetNamespace="http://schemas.microsoft.com/office/2006/metadata/properties" ma:root="true" ma:fieldsID="250a16432551bc82b3a3a6f760b16fb5" ns2:_="" ns3:_="">
    <xsd:import namespace="9fa3589d-2d3a-4439-8bf2-320374c19edd"/>
    <xsd:import namespace="7274b592-f62f-48f4-b0a6-6a020d7f54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a3589d-2d3a-4439-8bf2-320374c19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Etiquetas de imagen" ma:readOnly="false" ma:fieldId="{5cf76f15-5ced-4ddc-b409-7134ff3c332f}" ma:taxonomyMulti="true" ma:sspId="ba8485e8-2c82-4c6f-99ce-58f0ead4a9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4b592-f62f-48f4-b0a6-6a020d7f54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d06ced3-bfe0-4d8b-b682-6ad5d3cfcf19}" ma:internalName="TaxCatchAll" ma:showField="CatchAllData" ma:web="7274b592-f62f-48f4-b0a6-6a020d7f5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C6EC55-DFDC-4290-AD3F-D92D06D703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04645E-0A90-4B7E-8C3C-5E692573F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D9410E-E3CD-4F9E-84D0-BD344C073355}">
  <ds:schemaRefs>
    <ds:schemaRef ds:uri="http://schemas.microsoft.com/office/2006/metadata/properties"/>
    <ds:schemaRef ds:uri="http://schemas.microsoft.com/office/infopath/2007/PartnerControls"/>
    <ds:schemaRef ds:uri="9fa3589d-2d3a-4439-8bf2-320374c19edd"/>
    <ds:schemaRef ds:uri="7274b592-f62f-48f4-b0a6-6a020d7f54cc"/>
  </ds:schemaRefs>
</ds:datastoreItem>
</file>

<file path=customXml/itemProps4.xml><?xml version="1.0" encoding="utf-8"?>
<ds:datastoreItem xmlns:ds="http://schemas.openxmlformats.org/officeDocument/2006/customXml" ds:itemID="{B76AFBB6-FAC1-4F1A-927C-521F3E1276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a3589d-2d3a-4439-8bf2-320374c19edd"/>
    <ds:schemaRef ds:uri="7274b592-f62f-48f4-b0a6-6a020d7f5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Manager feedback form</Template>
  <TotalTime>0</TotalTime>
  <Pages>3</Pages>
  <Words>425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2022-09-13T18:43:00Z</dcterms:created>
  <dcterms:modified xsi:type="dcterms:W3CDTF">2022-09-30T14:09:00Z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TC039919519991</vt:lpwstr>
  </property>
  <property fmtid="{D5CDD505-2E9C-101B-9397-08002B2CF9AE}" pid="3" name="ContentTypeId">
    <vt:lpwstr>0x010100BA0D8060EF449546B02665FDA2437644</vt:lpwstr>
  </property>
  <property fmtid="{D5CDD505-2E9C-101B-9397-08002B2CF9AE}" pid="4" name="MediaServiceImageTags">
    <vt:lpwstr/>
  </property>
</Properties>
</file>