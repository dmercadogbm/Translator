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8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ogo and company name"/>
      </w:tblPr>
      <w:tblGrid>
        <w:gridCol w:w="4153"/>
        <w:gridCol w:w="6621"/>
      </w:tblGrid>
      <w:tr w:rsidR="00B83286" w:rsidRPr="00063499" w14:paraId="4A75C3F0" w14:textId="77777777" w:rsidTr="00B04B01">
        <w:tc>
          <w:tcPr>
            <w:tcW w:w="4153" w:type="dxa"/>
          </w:tcPr>
          <w:p w14:paraId="4640912A" w14:textId="77777777" w:rsidR="00B83286" w:rsidRDefault="00733FD8">
            <w:r w:rsidRPr="00733FD8">
              <w:rPr>
                <w:noProof/>
              </w:rPr>
              <w:drawing>
                <wp:inline distT="0" distB="0" distL="0" distR="0" wp14:anchorId="39D211E1" wp14:editId="4B04B669">
                  <wp:extent cx="1875701" cy="905510"/>
                  <wp:effectExtent l="0" t="0" r="0" b="8890"/>
                  <wp:docPr id="2" name="Picture 2" descr="C:\Users\bjgarcia\Downloads\timthu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jgarcia\Downloads\timthum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5701" cy="90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20" w:type="dxa"/>
          </w:tcPr>
          <w:p w14:paraId="360DCCC7" w14:textId="053A6C6D" w:rsidR="00B83286" w:rsidRPr="00F562E9" w:rsidRDefault="00B04B01">
            <w:pPr>
              <w:pStyle w:val="Ttulo"/>
            </w:pPr>
            <w:r w:rsidRPr="00B04B01">
              <w:t>HU-009 Language Translator</w:t>
            </w:r>
          </w:p>
        </w:tc>
      </w:tr>
    </w:tbl>
    <w:p w14:paraId="22EA9945" w14:textId="77777777" w:rsidR="00B83286" w:rsidRPr="00303EED" w:rsidRDefault="009A2ADF">
      <w:pPr>
        <w:pStyle w:val="Ttulo1"/>
        <w:rPr>
          <w:lang w:val="es-CR"/>
        </w:rPr>
      </w:pPr>
      <w:r w:rsidRPr="00303EED">
        <w:rPr>
          <w:lang w:val="es-CR"/>
        </w:rPr>
        <w:t>Historia de usuario</w:t>
      </w:r>
    </w:p>
    <w:p w14:paraId="1D069FB2" w14:textId="77777777" w:rsidR="00B83286" w:rsidRPr="00303EED" w:rsidRDefault="009A2ADF">
      <w:pPr>
        <w:pStyle w:val="Ttulo2"/>
        <w:rPr>
          <w:lang w:val="es-CR"/>
        </w:rPr>
      </w:pPr>
      <w:r w:rsidRPr="00303EED">
        <w:rPr>
          <w:lang w:val="es-CR"/>
        </w:rPr>
        <w:t>Yo como</w:t>
      </w:r>
    </w:p>
    <w:p w14:paraId="222928E9" w14:textId="670A5CCC" w:rsidR="00B31E7D" w:rsidRPr="00B31E7D" w:rsidRDefault="005D5579" w:rsidP="00B31E7D">
      <w:pPr>
        <w:rPr>
          <w:lang w:val="es-CR"/>
        </w:rPr>
      </w:pPr>
      <w:r>
        <w:rPr>
          <w:lang w:val="es-CR"/>
        </w:rPr>
        <w:t>Usuario</w:t>
      </w:r>
    </w:p>
    <w:p w14:paraId="201343CB" w14:textId="26E31895" w:rsidR="00B83286" w:rsidRPr="00B31A34" w:rsidRDefault="009A2ADF">
      <w:pPr>
        <w:pStyle w:val="Ttulo2"/>
        <w:rPr>
          <w:lang w:val="es-CR"/>
        </w:rPr>
      </w:pPr>
      <w:r w:rsidRPr="00B31A34">
        <w:rPr>
          <w:lang w:val="es-CR"/>
        </w:rPr>
        <w:t>necesito que</w:t>
      </w:r>
    </w:p>
    <w:p w14:paraId="1E1C91B9" w14:textId="0B93BCD5" w:rsidR="00B31E7D" w:rsidRDefault="004B6B7F" w:rsidP="00D66E35">
      <w:pPr>
        <w:jc w:val="both"/>
        <w:rPr>
          <w:lang w:val="es-CR"/>
        </w:rPr>
      </w:pPr>
      <w:bookmarkStart w:id="0" w:name="_Hlk113540505"/>
      <w:r>
        <w:rPr>
          <w:lang w:val="es-CR"/>
        </w:rPr>
        <w:t>Se desarrolle</w:t>
      </w:r>
      <w:r w:rsidR="00D66E35">
        <w:rPr>
          <w:lang w:val="es-CR"/>
        </w:rPr>
        <w:t xml:space="preserve"> </w:t>
      </w:r>
      <w:r w:rsidR="00E677A5">
        <w:rPr>
          <w:lang w:val="es-CR"/>
        </w:rPr>
        <w:t>un</w:t>
      </w:r>
      <w:r w:rsidR="00D66E35">
        <w:rPr>
          <w:lang w:val="es-CR"/>
        </w:rPr>
        <w:t xml:space="preserve"> </w:t>
      </w:r>
      <w:r w:rsidR="00E12A7E">
        <w:rPr>
          <w:lang w:val="es-CR"/>
        </w:rPr>
        <w:t>bot</w:t>
      </w:r>
      <w:r>
        <w:rPr>
          <w:lang w:val="es-CR"/>
        </w:rPr>
        <w:t xml:space="preserve"> </w:t>
      </w:r>
      <w:r w:rsidR="00E677A5">
        <w:rPr>
          <w:lang w:val="es-CR"/>
        </w:rPr>
        <w:t xml:space="preserve">con el fin de traducir en tiempo de </w:t>
      </w:r>
      <w:r w:rsidR="00E12A7E">
        <w:rPr>
          <w:lang w:val="es-CR"/>
        </w:rPr>
        <w:t>real</w:t>
      </w:r>
      <w:r w:rsidR="001949CA">
        <w:rPr>
          <w:lang w:val="es-CR"/>
        </w:rPr>
        <w:t xml:space="preserve"> </w:t>
      </w:r>
      <w:bookmarkStart w:id="1" w:name="_Hlk113540579"/>
      <w:r w:rsidR="00E12A7E">
        <w:rPr>
          <w:lang w:val="es-CR"/>
        </w:rPr>
        <w:t xml:space="preserve">entradas de </w:t>
      </w:r>
      <w:r w:rsidR="00E677A5">
        <w:rPr>
          <w:lang w:val="es-CR"/>
        </w:rPr>
        <w:t xml:space="preserve">texto </w:t>
      </w:r>
      <w:r w:rsidR="001949CA">
        <w:rPr>
          <w:lang w:val="es-CR"/>
        </w:rPr>
        <w:t xml:space="preserve">con </w:t>
      </w:r>
      <w:r w:rsidR="00E677A5">
        <w:rPr>
          <w:lang w:val="es-CR"/>
        </w:rPr>
        <w:t>autodetección de lenguaje</w:t>
      </w:r>
      <w:r>
        <w:rPr>
          <w:lang w:val="es-CR"/>
        </w:rPr>
        <w:t>,</w:t>
      </w:r>
      <w:r w:rsidR="00E12A7E">
        <w:rPr>
          <w:lang w:val="es-CR"/>
        </w:rPr>
        <w:t xml:space="preserve"> se debe solicitar</w:t>
      </w:r>
      <w:r>
        <w:rPr>
          <w:lang w:val="es-CR"/>
        </w:rPr>
        <w:t xml:space="preserve"> </w:t>
      </w:r>
      <w:r w:rsidR="00E677A5">
        <w:rPr>
          <w:lang w:val="es-CR"/>
        </w:rPr>
        <w:t xml:space="preserve">el idioma </w:t>
      </w:r>
      <w:r w:rsidR="003F7D02">
        <w:rPr>
          <w:lang w:val="es-CR"/>
        </w:rPr>
        <w:t>objetivo</w:t>
      </w:r>
      <w:r w:rsidR="00D66E35">
        <w:rPr>
          <w:lang w:val="es-CR"/>
        </w:rPr>
        <w:t>, y posteriormente al ser exitosa la traducción debe llegar un</w:t>
      </w:r>
      <w:bookmarkEnd w:id="1"/>
      <w:r w:rsidR="00D8375A">
        <w:rPr>
          <w:lang w:val="es-CR"/>
        </w:rPr>
        <w:t xml:space="preserve"> correo.</w:t>
      </w:r>
    </w:p>
    <w:bookmarkEnd w:id="0"/>
    <w:p w14:paraId="490F2AEB" w14:textId="77777777" w:rsidR="00B83286" w:rsidRPr="00B31A34" w:rsidRDefault="009A2ADF">
      <w:pPr>
        <w:pStyle w:val="Ttulo2"/>
        <w:rPr>
          <w:lang w:val="es-CR"/>
        </w:rPr>
      </w:pPr>
      <w:r w:rsidRPr="00B31A34">
        <w:rPr>
          <w:lang w:val="es-CR"/>
        </w:rPr>
        <w:t xml:space="preserve">para </w:t>
      </w:r>
    </w:p>
    <w:p w14:paraId="65EE4280" w14:textId="45C6B0E9" w:rsidR="00B31E7D" w:rsidRDefault="00E677A5" w:rsidP="00B31E7D">
      <w:pPr>
        <w:rPr>
          <w:lang w:val="es-CR"/>
        </w:rPr>
      </w:pPr>
      <w:r>
        <w:rPr>
          <w:lang w:val="es-CR"/>
        </w:rPr>
        <w:t xml:space="preserve">Su implementación en </w:t>
      </w:r>
      <w:proofErr w:type="spellStart"/>
      <w:r w:rsidR="00D66E35" w:rsidRPr="00F562E9">
        <w:rPr>
          <w:lang w:val="es-CO"/>
        </w:rPr>
        <w:t>Chatbots</w:t>
      </w:r>
      <w:proofErr w:type="spellEnd"/>
      <w:r>
        <w:rPr>
          <w:lang w:val="es-CR"/>
        </w:rPr>
        <w:t>,</w:t>
      </w:r>
      <w:r w:rsidR="00D66E35">
        <w:rPr>
          <w:lang w:val="es-CR"/>
        </w:rPr>
        <w:t xml:space="preserve"> traducción en tiempo real, categorización inteligente de documentos</w:t>
      </w:r>
      <w:r w:rsidR="00C73C9A">
        <w:rPr>
          <w:lang w:val="es-CR"/>
        </w:rPr>
        <w:t xml:space="preserve"> e</w:t>
      </w:r>
      <w:r w:rsidR="00D66E35">
        <w:rPr>
          <w:lang w:val="es-CR"/>
        </w:rPr>
        <w:t xml:space="preserve"> integración con PDF </w:t>
      </w:r>
    </w:p>
    <w:p w14:paraId="007A0D22" w14:textId="77777777" w:rsidR="00B83286" w:rsidRPr="006D4A5A" w:rsidRDefault="00B83286">
      <w:pPr>
        <w:rPr>
          <w:lang w:val="es-CR"/>
        </w:rPr>
      </w:pPr>
    </w:p>
    <w:p w14:paraId="655682A7" w14:textId="25C71163" w:rsidR="00B83286" w:rsidRPr="00B31E7D" w:rsidRDefault="00B31E7D">
      <w:pPr>
        <w:pStyle w:val="Ttulo1"/>
        <w:rPr>
          <w:lang w:val="es-CR"/>
        </w:rPr>
      </w:pPr>
      <w:r w:rsidRPr="00B31E7D">
        <w:rPr>
          <w:lang w:val="es-CR"/>
        </w:rPr>
        <w:t>Definición de Tareas y criterios de aceptación</w:t>
      </w:r>
    </w:p>
    <w:tbl>
      <w:tblPr>
        <w:tblStyle w:val="Tabladelista2-nfasis1"/>
        <w:tblW w:w="5000" w:type="pct"/>
        <w:tblBorders>
          <w:top w:val="none" w:sz="0" w:space="0" w:color="auto"/>
          <w:bottom w:val="none" w:sz="0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Supervisor feedback"/>
      </w:tblPr>
      <w:tblGrid>
        <w:gridCol w:w="9498"/>
        <w:gridCol w:w="1302"/>
      </w:tblGrid>
      <w:tr w:rsidR="00CC557F" w:rsidRPr="00F562E9" w14:paraId="070567F7" w14:textId="14FDC17B" w:rsidTr="00B04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  <w:tblHeader/>
        </w:trPr>
        <w:tc>
          <w:tcPr>
            <w:tcW w:w="4397" w:type="pct"/>
          </w:tcPr>
          <w:p w14:paraId="42DF2E70" w14:textId="428A3778" w:rsidR="00CC557F" w:rsidRPr="00B31E7D" w:rsidRDefault="00CC557F">
            <w:pPr>
              <w:rPr>
                <w:lang w:val="es-CR"/>
              </w:rPr>
            </w:pPr>
            <w:r>
              <w:rPr>
                <w:lang w:val="es-CR"/>
              </w:rPr>
              <w:t>Descripción de los criterios de aceptación del proceso que el robot debe tramitar:</w:t>
            </w:r>
            <w:r w:rsidR="00B04B01">
              <w:rPr>
                <w:lang w:val="es-CR"/>
              </w:rPr>
              <w:t xml:space="preserve"> </w:t>
            </w:r>
          </w:p>
        </w:tc>
        <w:tc>
          <w:tcPr>
            <w:tcW w:w="603" w:type="pct"/>
          </w:tcPr>
          <w:p w14:paraId="65F44587" w14:textId="3C2F92A3" w:rsidR="00CC557F" w:rsidRDefault="00CC557F">
            <w:pPr>
              <w:rPr>
                <w:lang w:val="es-CR"/>
              </w:rPr>
            </w:pPr>
            <w:r>
              <w:rPr>
                <w:lang w:val="es-CR"/>
              </w:rPr>
              <w:t xml:space="preserve">Estimacion </w:t>
            </w:r>
          </w:p>
        </w:tc>
      </w:tr>
      <w:tr w:rsidR="00CC557F" w:rsidRPr="00CC557F" w14:paraId="691EAC1C" w14:textId="671C2E92" w:rsidTr="00B04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tcW w:w="4397" w:type="pct"/>
          </w:tcPr>
          <w:p w14:paraId="73B10521" w14:textId="7EC6A9F0" w:rsidR="00CC557F" w:rsidRDefault="00EF2002" w:rsidP="00AE0A7C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>El bot</w:t>
            </w:r>
            <w:r w:rsidR="00CC557F">
              <w:rPr>
                <w:lang w:val="es-CR"/>
              </w:rPr>
              <w:t xml:space="preserve"> debe solicita el código de verificación del usuario.</w:t>
            </w:r>
          </w:p>
        </w:tc>
        <w:tc>
          <w:tcPr>
            <w:tcW w:w="603" w:type="pct"/>
          </w:tcPr>
          <w:p w14:paraId="3F3391C6" w14:textId="744554D8" w:rsidR="00CC557F" w:rsidRDefault="00CA1917" w:rsidP="00CC557F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R"/>
              </w:rPr>
            </w:pPr>
            <w:r>
              <w:rPr>
                <w:lang w:val="es-CR"/>
              </w:rPr>
              <w:t>1 hora</w:t>
            </w:r>
          </w:p>
        </w:tc>
      </w:tr>
      <w:tr w:rsidR="00CC557F" w:rsidRPr="00F562E9" w14:paraId="37C4EF59" w14:textId="386C20A3" w:rsidTr="00B04B01">
        <w:trPr>
          <w:trHeight w:val="49"/>
        </w:trPr>
        <w:tc>
          <w:tcPr>
            <w:tcW w:w="4397" w:type="pct"/>
          </w:tcPr>
          <w:p w14:paraId="75722A12" w14:textId="6B0CDA3A" w:rsidR="00CC557F" w:rsidRPr="00AE0A7C" w:rsidRDefault="00FA7493" w:rsidP="00AE0A7C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 xml:space="preserve">Cuando el usuario ingrese su código de verificación, </w:t>
            </w:r>
            <w:r w:rsidR="00EF2002">
              <w:rPr>
                <w:lang w:val="es-CR"/>
              </w:rPr>
              <w:t>el bot</w:t>
            </w:r>
            <w:r>
              <w:rPr>
                <w:lang w:val="es-CR"/>
              </w:rPr>
              <w:t xml:space="preserve"> debe hacer la validación accediendo a un archivo almacenado en u</w:t>
            </w:r>
            <w:r w:rsidR="002C157A">
              <w:rPr>
                <w:lang w:val="es-CR"/>
              </w:rPr>
              <w:t xml:space="preserve">n SharePoint </w:t>
            </w:r>
            <w:r>
              <w:rPr>
                <w:lang w:val="es-CR"/>
              </w:rPr>
              <w:t>el cual contiene los códigos válidos.</w:t>
            </w:r>
          </w:p>
        </w:tc>
        <w:tc>
          <w:tcPr>
            <w:tcW w:w="603" w:type="pct"/>
          </w:tcPr>
          <w:p w14:paraId="272CE089" w14:textId="7711D6DC" w:rsidR="00CC557F" w:rsidRDefault="00CA1917" w:rsidP="00CC557F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R"/>
              </w:rPr>
            </w:pPr>
            <w:r>
              <w:rPr>
                <w:lang w:val="es-CR"/>
              </w:rPr>
              <w:t>3 horas</w:t>
            </w:r>
          </w:p>
        </w:tc>
      </w:tr>
      <w:tr w:rsidR="00FA7493" w:rsidRPr="00F562E9" w14:paraId="38FDB9B2" w14:textId="77777777" w:rsidTr="00B04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tcW w:w="4397" w:type="pct"/>
          </w:tcPr>
          <w:p w14:paraId="2C627B89" w14:textId="643D511D" w:rsidR="00FA7493" w:rsidRDefault="00FA7493" w:rsidP="00AE0A7C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 xml:space="preserve">Para el almacenamiento de las credenciales se debe manejar cadenas de tipo alfanumérico sin </w:t>
            </w:r>
            <w:r w:rsidR="00CA1917">
              <w:rPr>
                <w:lang w:val="es-CR"/>
              </w:rPr>
              <w:t>espacio entre caracteres.</w:t>
            </w:r>
          </w:p>
        </w:tc>
        <w:tc>
          <w:tcPr>
            <w:tcW w:w="603" w:type="pct"/>
          </w:tcPr>
          <w:p w14:paraId="5929F08A" w14:textId="7EEDBF58" w:rsidR="00FA7493" w:rsidRDefault="00CA1917" w:rsidP="00CC557F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R"/>
              </w:rPr>
            </w:pPr>
            <w:r>
              <w:rPr>
                <w:lang w:val="es-CR"/>
              </w:rPr>
              <w:t>1 hora</w:t>
            </w:r>
          </w:p>
        </w:tc>
      </w:tr>
      <w:tr w:rsidR="00FA7493" w:rsidRPr="00F562E9" w14:paraId="1E8D6A49" w14:textId="77777777" w:rsidTr="00B04B01">
        <w:trPr>
          <w:trHeight w:val="49"/>
        </w:trPr>
        <w:tc>
          <w:tcPr>
            <w:tcW w:w="4397" w:type="pct"/>
          </w:tcPr>
          <w:p w14:paraId="3AC48968" w14:textId="544D68B1" w:rsidR="00FA7493" w:rsidRDefault="00FA7493" w:rsidP="00AE0A7C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 xml:space="preserve">En el caso que </w:t>
            </w:r>
            <w:r w:rsidR="00EF2002">
              <w:rPr>
                <w:lang w:val="es-CR"/>
              </w:rPr>
              <w:t>el bot</w:t>
            </w:r>
            <w:r>
              <w:rPr>
                <w:lang w:val="es-CR"/>
              </w:rPr>
              <w:t xml:space="preserve"> detecte que la credencial es invalida se efectúa la excepción No. </w:t>
            </w:r>
            <w:r w:rsidR="0038395C">
              <w:rPr>
                <w:lang w:val="es-CR"/>
              </w:rPr>
              <w:t>0</w:t>
            </w:r>
            <w:r>
              <w:rPr>
                <w:lang w:val="es-CR"/>
              </w:rPr>
              <w:t>1, de lo contrario procede con el criterio 5.</w:t>
            </w:r>
          </w:p>
        </w:tc>
        <w:tc>
          <w:tcPr>
            <w:tcW w:w="603" w:type="pct"/>
          </w:tcPr>
          <w:p w14:paraId="20D82197" w14:textId="0F626708" w:rsidR="00FA7493" w:rsidRDefault="00CA1917" w:rsidP="00CC557F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R"/>
              </w:rPr>
            </w:pPr>
            <w:r>
              <w:rPr>
                <w:lang w:val="es-CR"/>
              </w:rPr>
              <w:t>3 horas</w:t>
            </w:r>
          </w:p>
        </w:tc>
      </w:tr>
      <w:tr w:rsidR="00B3607B" w:rsidRPr="00F562E9" w14:paraId="542013CC" w14:textId="7FAEC101" w:rsidTr="00B04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tcW w:w="4397" w:type="pct"/>
          </w:tcPr>
          <w:p w14:paraId="191EF816" w14:textId="0E4033CA" w:rsidR="00B3607B" w:rsidRPr="00AE0A7C" w:rsidRDefault="00EF2002" w:rsidP="00B3607B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 xml:space="preserve">El bot </w:t>
            </w:r>
            <w:r w:rsidR="00B3607B">
              <w:rPr>
                <w:lang w:val="es-CR"/>
              </w:rPr>
              <w:t>debe solicitar al usuario el</w:t>
            </w:r>
            <w:r w:rsidR="001B1FDF">
              <w:rPr>
                <w:lang w:val="es-CR"/>
              </w:rPr>
              <w:t xml:space="preserve"> </w:t>
            </w:r>
            <w:r w:rsidR="00B3607B">
              <w:rPr>
                <w:lang w:val="es-CR"/>
              </w:rPr>
              <w:t xml:space="preserve">idioma al cual se va a traducir la cadena de texto </w:t>
            </w:r>
            <w:r w:rsidR="00C17871">
              <w:rPr>
                <w:lang w:val="es-CR"/>
              </w:rPr>
              <w:t>a ingresar</w:t>
            </w:r>
            <w:r w:rsidR="00B3607B">
              <w:rPr>
                <w:lang w:val="es-CR"/>
              </w:rPr>
              <w:t>.</w:t>
            </w:r>
          </w:p>
        </w:tc>
        <w:tc>
          <w:tcPr>
            <w:tcW w:w="603" w:type="pct"/>
          </w:tcPr>
          <w:p w14:paraId="6E2F5060" w14:textId="27759E6E" w:rsidR="00B3607B" w:rsidRDefault="00EF0267" w:rsidP="00B3607B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R"/>
              </w:rPr>
            </w:pPr>
            <w:r>
              <w:rPr>
                <w:lang w:val="es-CR"/>
              </w:rPr>
              <w:t>2</w:t>
            </w:r>
            <w:r w:rsidR="00B3607B">
              <w:rPr>
                <w:lang w:val="es-CR"/>
              </w:rPr>
              <w:t xml:space="preserve"> hora</w:t>
            </w:r>
          </w:p>
        </w:tc>
      </w:tr>
      <w:tr w:rsidR="00B3607B" w:rsidRPr="00C545D3" w14:paraId="743EEC5F" w14:textId="77777777" w:rsidTr="00B04B01">
        <w:trPr>
          <w:trHeight w:val="49"/>
        </w:trPr>
        <w:tc>
          <w:tcPr>
            <w:tcW w:w="4397" w:type="pct"/>
          </w:tcPr>
          <w:p w14:paraId="6AFC5B97" w14:textId="39787601" w:rsidR="00B3607B" w:rsidRDefault="00C17871" w:rsidP="00B3607B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>En caso de que el código de idioma sea invalido se levanta la excepción No. 02 y se vuelve a ejecutar el requerimiento 5.</w:t>
            </w:r>
          </w:p>
        </w:tc>
        <w:tc>
          <w:tcPr>
            <w:tcW w:w="603" w:type="pct"/>
          </w:tcPr>
          <w:p w14:paraId="6E52A989" w14:textId="77777777" w:rsidR="00B3607B" w:rsidRDefault="00B3607B" w:rsidP="00B3607B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R"/>
              </w:rPr>
            </w:pPr>
          </w:p>
        </w:tc>
      </w:tr>
      <w:tr w:rsidR="00B3607B" w:rsidRPr="00F562E9" w14:paraId="53684D73" w14:textId="282B6D62" w:rsidTr="00B04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tcW w:w="4397" w:type="pct"/>
          </w:tcPr>
          <w:p w14:paraId="6DA44E9A" w14:textId="454B8909" w:rsidR="00B3607B" w:rsidRPr="00AE0A7C" w:rsidRDefault="00EF2002" w:rsidP="00B3607B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 xml:space="preserve">El bot </w:t>
            </w:r>
            <w:r w:rsidR="00C17871">
              <w:rPr>
                <w:lang w:val="es-CR"/>
              </w:rPr>
              <w:t>debe detectar automáticamente el idioma de la cadena de texto ingresada para su traducción.</w:t>
            </w:r>
          </w:p>
        </w:tc>
        <w:tc>
          <w:tcPr>
            <w:tcW w:w="603" w:type="pct"/>
          </w:tcPr>
          <w:p w14:paraId="251021D8" w14:textId="38410849" w:rsidR="00B3607B" w:rsidRDefault="00B3607B" w:rsidP="00B3607B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R"/>
              </w:rPr>
            </w:pPr>
            <w:r>
              <w:rPr>
                <w:lang w:val="es-CR"/>
              </w:rPr>
              <w:t>1 hora</w:t>
            </w:r>
          </w:p>
        </w:tc>
      </w:tr>
      <w:tr w:rsidR="00B3607B" w:rsidRPr="00F562E9" w14:paraId="62195E5C" w14:textId="77777777" w:rsidTr="00B04B01">
        <w:trPr>
          <w:trHeight w:val="53"/>
        </w:trPr>
        <w:tc>
          <w:tcPr>
            <w:tcW w:w="4397" w:type="pct"/>
          </w:tcPr>
          <w:p w14:paraId="64AE2767" w14:textId="14D21B1D" w:rsidR="00B3607B" w:rsidRDefault="00B3607B" w:rsidP="00B3607B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 xml:space="preserve">En caso de que se presente un error de traducción se levanta la excepción No. 03 y se vuelve al requerimiento </w:t>
            </w:r>
            <w:r w:rsidR="00C17871">
              <w:rPr>
                <w:lang w:val="es-CR"/>
              </w:rPr>
              <w:t>7.</w:t>
            </w:r>
          </w:p>
        </w:tc>
        <w:tc>
          <w:tcPr>
            <w:tcW w:w="603" w:type="pct"/>
          </w:tcPr>
          <w:p w14:paraId="082A8412" w14:textId="325AA2F4" w:rsidR="00B3607B" w:rsidRDefault="00C80E98" w:rsidP="00B3607B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R"/>
              </w:rPr>
            </w:pPr>
            <w:r>
              <w:rPr>
                <w:lang w:val="es-CR"/>
              </w:rPr>
              <w:t>3</w:t>
            </w:r>
            <w:r w:rsidR="00B3607B">
              <w:rPr>
                <w:lang w:val="es-CR"/>
              </w:rPr>
              <w:t xml:space="preserve"> horas</w:t>
            </w:r>
          </w:p>
        </w:tc>
      </w:tr>
      <w:tr w:rsidR="0074094A" w:rsidRPr="0074094A" w14:paraId="3854B570" w14:textId="77777777" w:rsidTr="00B04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tcW w:w="4397" w:type="pct"/>
          </w:tcPr>
          <w:p w14:paraId="7D17CF5F" w14:textId="79E5AA87" w:rsidR="0074094A" w:rsidRDefault="0074094A" w:rsidP="00B3607B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>En caso de que se presente un error de traducción por ingreso de solo caracteres numéricos se levanta la excepción No. 05 y se vuelve al requerimiento 7.</w:t>
            </w:r>
          </w:p>
        </w:tc>
        <w:tc>
          <w:tcPr>
            <w:tcW w:w="603" w:type="pct"/>
          </w:tcPr>
          <w:p w14:paraId="157B5ABD" w14:textId="35B0C17B" w:rsidR="0074094A" w:rsidRDefault="0074094A" w:rsidP="00B3607B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R"/>
              </w:rPr>
            </w:pPr>
            <w:r>
              <w:rPr>
                <w:lang w:val="es-CR"/>
              </w:rPr>
              <w:t>2 horas</w:t>
            </w:r>
          </w:p>
        </w:tc>
      </w:tr>
      <w:tr w:rsidR="0074094A" w:rsidRPr="0074094A" w14:paraId="726EA16A" w14:textId="77777777" w:rsidTr="00B04B01">
        <w:trPr>
          <w:trHeight w:val="53"/>
        </w:trPr>
        <w:tc>
          <w:tcPr>
            <w:tcW w:w="4397" w:type="pct"/>
          </w:tcPr>
          <w:p w14:paraId="55F9CAB1" w14:textId="52998BBC" w:rsidR="0074094A" w:rsidRDefault="0074094A" w:rsidP="00B3607B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>En caso de que se presente un error de traducción por ingreso de solo caracteres especiales se levanta la excepción No. 06 y se vuelve al requerimiento 7.</w:t>
            </w:r>
          </w:p>
        </w:tc>
        <w:tc>
          <w:tcPr>
            <w:tcW w:w="603" w:type="pct"/>
          </w:tcPr>
          <w:p w14:paraId="6AE1C5D0" w14:textId="1D276856" w:rsidR="0074094A" w:rsidRDefault="0074094A" w:rsidP="00B3607B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R"/>
              </w:rPr>
            </w:pPr>
            <w:r>
              <w:rPr>
                <w:lang w:val="es-CR"/>
              </w:rPr>
              <w:t>2 horas</w:t>
            </w:r>
          </w:p>
        </w:tc>
      </w:tr>
      <w:tr w:rsidR="00B3607B" w:rsidRPr="00F562E9" w14:paraId="5E2F8696" w14:textId="76EF1BC1" w:rsidTr="00B04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tcW w:w="4397" w:type="pct"/>
          </w:tcPr>
          <w:p w14:paraId="63701702" w14:textId="410648B6" w:rsidR="00B3607B" w:rsidRPr="00AE0A7C" w:rsidRDefault="00EF2002" w:rsidP="00B3607B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lastRenderedPageBreak/>
              <w:t xml:space="preserve">El bot </w:t>
            </w:r>
            <w:r w:rsidR="00B3607B">
              <w:rPr>
                <w:lang w:val="es-CR"/>
              </w:rPr>
              <w:t>envía una notificación al</w:t>
            </w:r>
            <w:r w:rsidR="00D8375A">
              <w:rPr>
                <w:lang w:val="es-CR"/>
              </w:rPr>
              <w:t xml:space="preserve"> correo </w:t>
            </w:r>
            <w:r w:rsidR="00B3607B">
              <w:rPr>
                <w:lang w:val="es-CR"/>
              </w:rPr>
              <w:t>cuando la transacción sea exitosa.</w:t>
            </w:r>
          </w:p>
        </w:tc>
        <w:tc>
          <w:tcPr>
            <w:tcW w:w="603" w:type="pct"/>
          </w:tcPr>
          <w:p w14:paraId="4E08B578" w14:textId="00A48DD7" w:rsidR="00B3607B" w:rsidRDefault="00EF0267" w:rsidP="00B3607B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R"/>
              </w:rPr>
            </w:pPr>
            <w:r>
              <w:rPr>
                <w:lang w:val="es-CR"/>
              </w:rPr>
              <w:t>2</w:t>
            </w:r>
            <w:r w:rsidR="001400ED">
              <w:rPr>
                <w:lang w:val="es-CR"/>
              </w:rPr>
              <w:t xml:space="preserve"> hora</w:t>
            </w:r>
          </w:p>
        </w:tc>
      </w:tr>
      <w:tr w:rsidR="00B3607B" w:rsidRPr="001400ED" w14:paraId="1F78861E" w14:textId="77777777" w:rsidTr="00B04B01">
        <w:trPr>
          <w:trHeight w:val="60"/>
        </w:trPr>
        <w:tc>
          <w:tcPr>
            <w:tcW w:w="4397" w:type="pct"/>
          </w:tcPr>
          <w:p w14:paraId="5BF59173" w14:textId="75536CCA" w:rsidR="00B3607B" w:rsidRPr="001400ED" w:rsidRDefault="00EF2002" w:rsidP="00B3607B">
            <w:pPr>
              <w:pStyle w:val="Prrafodelista"/>
              <w:rPr>
                <w:lang w:val="es-CO"/>
              </w:rPr>
            </w:pPr>
            <w:r>
              <w:rPr>
                <w:lang w:val="es-CR"/>
              </w:rPr>
              <w:t xml:space="preserve">El bot </w:t>
            </w:r>
            <w:r w:rsidR="0074094A">
              <w:rPr>
                <w:lang w:val="es-CO"/>
              </w:rPr>
              <w:t>continuara traduciendo a un idioma especifico</w:t>
            </w:r>
            <w:r w:rsidR="001400ED" w:rsidRPr="001400ED">
              <w:rPr>
                <w:lang w:val="es-CO"/>
              </w:rPr>
              <w:t xml:space="preserve"> hasta</w:t>
            </w:r>
            <w:r w:rsidR="001400ED">
              <w:rPr>
                <w:lang w:val="es-CO"/>
              </w:rPr>
              <w:t xml:space="preserve"> que se ingrese #back y se inicie de nuevo el proceso desde el requerimiento 5.</w:t>
            </w:r>
          </w:p>
        </w:tc>
        <w:tc>
          <w:tcPr>
            <w:tcW w:w="603" w:type="pct"/>
          </w:tcPr>
          <w:p w14:paraId="76D9E023" w14:textId="6447C4C7" w:rsidR="00B3607B" w:rsidRPr="001400ED" w:rsidRDefault="001400ED" w:rsidP="00B3607B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O"/>
              </w:rPr>
            </w:pPr>
            <w:r>
              <w:rPr>
                <w:lang w:val="es-CO"/>
              </w:rPr>
              <w:t>2 horas</w:t>
            </w:r>
          </w:p>
        </w:tc>
      </w:tr>
      <w:tr w:rsidR="001400ED" w:rsidRPr="001400ED" w14:paraId="1277AD27" w14:textId="77777777" w:rsidTr="00901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tcW w:w="4397" w:type="pct"/>
          </w:tcPr>
          <w:p w14:paraId="29CC1304" w14:textId="040CF234" w:rsidR="001400ED" w:rsidRPr="001400ED" w:rsidRDefault="00EF2002" w:rsidP="00B3607B">
            <w:pPr>
              <w:pStyle w:val="Prrafodelista"/>
              <w:rPr>
                <w:lang w:val="es-CO"/>
              </w:rPr>
            </w:pPr>
            <w:r>
              <w:rPr>
                <w:lang w:val="es-CR"/>
              </w:rPr>
              <w:t xml:space="preserve">El bot </w:t>
            </w:r>
            <w:r w:rsidR="001400ED">
              <w:rPr>
                <w:lang w:val="es-CO"/>
              </w:rPr>
              <w:t xml:space="preserve">se </w:t>
            </w:r>
            <w:r>
              <w:rPr>
                <w:lang w:val="es-CO"/>
              </w:rPr>
              <w:t>apagará</w:t>
            </w:r>
            <w:r w:rsidR="001400ED">
              <w:rPr>
                <w:lang w:val="es-CO"/>
              </w:rPr>
              <w:t xml:space="preserve"> al ingresar #exit durante una nueva traducción.</w:t>
            </w:r>
          </w:p>
        </w:tc>
        <w:tc>
          <w:tcPr>
            <w:tcW w:w="603" w:type="pct"/>
          </w:tcPr>
          <w:p w14:paraId="150240AB" w14:textId="1F9556C2" w:rsidR="001400ED" w:rsidRPr="001400ED" w:rsidRDefault="00C80E98" w:rsidP="00B3607B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O"/>
              </w:rPr>
            </w:pPr>
            <w:r>
              <w:rPr>
                <w:lang w:val="es-CO"/>
              </w:rPr>
              <w:t>2</w:t>
            </w:r>
            <w:r w:rsidR="001400ED">
              <w:rPr>
                <w:lang w:val="es-CO"/>
              </w:rPr>
              <w:t xml:space="preserve"> hora</w:t>
            </w:r>
          </w:p>
        </w:tc>
      </w:tr>
    </w:tbl>
    <w:p w14:paraId="571257BF" w14:textId="77777777" w:rsidR="009A2ADF" w:rsidRPr="001400ED" w:rsidRDefault="009A2ADF" w:rsidP="009A2ADF">
      <w:pPr>
        <w:rPr>
          <w:lang w:val="es-CO"/>
        </w:rPr>
      </w:pPr>
    </w:p>
    <w:tbl>
      <w:tblPr>
        <w:tblStyle w:val="Tabladelista2-nfasis1"/>
        <w:tblW w:w="4977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Supervisor feedback"/>
      </w:tblPr>
      <w:tblGrid>
        <w:gridCol w:w="10750"/>
      </w:tblGrid>
      <w:tr w:rsidR="009A2ADF" w:rsidRPr="00C545D3" w14:paraId="74EE2203" w14:textId="77777777" w:rsidTr="00DA6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tblHeader/>
        </w:trPr>
        <w:tc>
          <w:tcPr>
            <w:tcW w:w="10750" w:type="dxa"/>
          </w:tcPr>
          <w:p w14:paraId="75BD2981" w14:textId="776CB1D0" w:rsidR="009A2ADF" w:rsidRPr="00B31E7D" w:rsidRDefault="00B31E7D" w:rsidP="006615B0">
            <w:pPr>
              <w:rPr>
                <w:lang w:val="es-CR"/>
              </w:rPr>
            </w:pPr>
            <w:bookmarkStart w:id="2" w:name="_Hlk525565395"/>
            <w:r w:rsidRPr="00B31E7D">
              <w:rPr>
                <w:lang w:val="es-CR"/>
              </w:rPr>
              <w:t>Definición de las tareas</w:t>
            </w:r>
            <w:r w:rsidR="00303EED">
              <w:rPr>
                <w:lang w:val="es-CR"/>
              </w:rPr>
              <w:t xml:space="preserve"> del proceso que el robot debe tramita</w:t>
            </w:r>
            <w:r w:rsidR="00EF0267">
              <w:rPr>
                <w:lang w:val="es-CR"/>
              </w:rPr>
              <w:t>r</w:t>
            </w:r>
            <w:r w:rsidR="00303EED">
              <w:rPr>
                <w:lang w:val="es-CR"/>
              </w:rPr>
              <w:t>:</w:t>
            </w:r>
          </w:p>
        </w:tc>
      </w:tr>
      <w:tr w:rsidR="009A2ADF" w:rsidRPr="00F562E9" w14:paraId="6728AA22" w14:textId="77777777" w:rsidTr="00DA6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tcW w:w="10750" w:type="dxa"/>
          </w:tcPr>
          <w:p w14:paraId="6E9BB982" w14:textId="58B77AE3" w:rsidR="009A2ADF" w:rsidRPr="00DA6607" w:rsidRDefault="00EF0267" w:rsidP="00DA6607">
            <w:pPr>
              <w:pStyle w:val="Prrafodelista"/>
              <w:numPr>
                <w:ilvl w:val="0"/>
                <w:numId w:val="6"/>
              </w:numPr>
              <w:rPr>
                <w:lang w:val="es-CR"/>
              </w:rPr>
            </w:pPr>
            <w:r>
              <w:rPr>
                <w:lang w:val="es-CR"/>
              </w:rPr>
              <w:t>Verificar código de acceso.</w:t>
            </w:r>
          </w:p>
        </w:tc>
      </w:tr>
      <w:tr w:rsidR="00EF0267" w:rsidRPr="00C545D3" w14:paraId="3E75CEE1" w14:textId="77777777" w:rsidTr="00DA6607">
        <w:trPr>
          <w:trHeight w:val="399"/>
        </w:trPr>
        <w:tc>
          <w:tcPr>
            <w:tcW w:w="10750" w:type="dxa"/>
          </w:tcPr>
          <w:p w14:paraId="169DCAB2" w14:textId="551C45E9" w:rsidR="00EF0267" w:rsidRDefault="00EF0267" w:rsidP="00DA6607">
            <w:pPr>
              <w:pStyle w:val="Prrafodelista"/>
              <w:numPr>
                <w:ilvl w:val="0"/>
                <w:numId w:val="6"/>
              </w:numPr>
              <w:rPr>
                <w:lang w:val="es-CR"/>
              </w:rPr>
            </w:pPr>
            <w:r>
              <w:rPr>
                <w:lang w:val="es-CR"/>
              </w:rPr>
              <w:t xml:space="preserve">Solicitar código de idioma </w:t>
            </w:r>
            <w:r w:rsidR="00071C5A">
              <w:rPr>
                <w:lang w:val="es-CR"/>
              </w:rPr>
              <w:t>objetivo.</w:t>
            </w:r>
          </w:p>
        </w:tc>
      </w:tr>
      <w:tr w:rsidR="00EF0267" w:rsidRPr="00C545D3" w14:paraId="297000A0" w14:textId="77777777" w:rsidTr="00DA6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tcW w:w="10750" w:type="dxa"/>
          </w:tcPr>
          <w:p w14:paraId="6E22003C" w14:textId="271BDCB9" w:rsidR="00EF0267" w:rsidRDefault="00EF0267" w:rsidP="00DA6607">
            <w:pPr>
              <w:pStyle w:val="Prrafodelista"/>
              <w:numPr>
                <w:ilvl w:val="0"/>
                <w:numId w:val="6"/>
              </w:numPr>
              <w:rPr>
                <w:lang w:val="es-CR"/>
              </w:rPr>
            </w:pPr>
            <w:r>
              <w:rPr>
                <w:lang w:val="es-CR"/>
              </w:rPr>
              <w:t>Traducir las entradas de texto del usuario.</w:t>
            </w:r>
          </w:p>
        </w:tc>
      </w:tr>
      <w:tr w:rsidR="009A2ADF" w:rsidRPr="00C545D3" w14:paraId="78026A4B" w14:textId="77777777" w:rsidTr="00DA6607">
        <w:trPr>
          <w:trHeight w:val="399"/>
        </w:trPr>
        <w:tc>
          <w:tcPr>
            <w:tcW w:w="10750" w:type="dxa"/>
          </w:tcPr>
          <w:p w14:paraId="1E13C893" w14:textId="23E3CB8D" w:rsidR="009A2ADF" w:rsidRPr="00DA6607" w:rsidRDefault="00CF17CA" w:rsidP="00DA6607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 xml:space="preserve">Notificar al </w:t>
            </w:r>
            <w:r w:rsidR="00D8375A">
              <w:rPr>
                <w:lang w:val="es-CR"/>
              </w:rPr>
              <w:t xml:space="preserve">correo </w:t>
            </w:r>
            <w:r>
              <w:rPr>
                <w:lang w:val="es-CR"/>
              </w:rPr>
              <w:t>cuando se realice una traducción exitosa.</w:t>
            </w:r>
          </w:p>
        </w:tc>
      </w:tr>
      <w:bookmarkEnd w:id="2"/>
    </w:tbl>
    <w:p w14:paraId="0FEF2E6F" w14:textId="075C5F42" w:rsidR="009A2ADF" w:rsidRDefault="009A2ADF" w:rsidP="009A2ADF">
      <w:pPr>
        <w:rPr>
          <w:lang w:val="es-CR"/>
        </w:rPr>
      </w:pPr>
    </w:p>
    <w:p w14:paraId="7DBF0A44" w14:textId="0CD173D0" w:rsidR="00CF17CA" w:rsidRDefault="00CF17CA" w:rsidP="009A2ADF">
      <w:pPr>
        <w:rPr>
          <w:lang w:val="es-CR"/>
        </w:rPr>
      </w:pPr>
    </w:p>
    <w:p w14:paraId="5A54AF7A" w14:textId="77777777" w:rsidR="00CF17CA" w:rsidRPr="00B31A34" w:rsidRDefault="00CF17CA" w:rsidP="009A2ADF">
      <w:pPr>
        <w:rPr>
          <w:lang w:val="es-CR"/>
        </w:rPr>
      </w:pPr>
    </w:p>
    <w:p w14:paraId="65D521AD" w14:textId="20148698" w:rsidR="00B83286" w:rsidRDefault="00DA6607">
      <w:pPr>
        <w:pStyle w:val="Ttulo1"/>
      </w:pPr>
      <w:r>
        <w:t>Grafico de secuencia</w:t>
      </w:r>
    </w:p>
    <w:p w14:paraId="3C79E362" w14:textId="77777777" w:rsidR="00B83286" w:rsidRDefault="00B83286"/>
    <w:p w14:paraId="2B14F1E8" w14:textId="0F0F5098" w:rsidR="00DA6607" w:rsidRDefault="00C212E8">
      <w:r>
        <w:rPr>
          <w:noProof/>
        </w:rPr>
        <w:drawing>
          <wp:inline distT="0" distB="0" distL="0" distR="0" wp14:anchorId="59937EB4" wp14:editId="78FB17BD">
            <wp:extent cx="6877772" cy="10662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7772" cy="106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19CF" w14:textId="77777777" w:rsidR="00DA6607" w:rsidRDefault="00DA6607"/>
    <w:p w14:paraId="229813CF" w14:textId="77777777" w:rsidR="00DA6607" w:rsidRDefault="00DA6607"/>
    <w:tbl>
      <w:tblPr>
        <w:tblStyle w:val="Tabladelista2-nfasis1"/>
        <w:tblW w:w="4977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750"/>
      </w:tblGrid>
      <w:tr w:rsidR="002D304F" w:rsidRPr="00C545D3" w14:paraId="64AE420A" w14:textId="77777777" w:rsidTr="00B27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tblHeader/>
        </w:trPr>
        <w:tc>
          <w:tcPr>
            <w:tcW w:w="10750" w:type="dxa"/>
          </w:tcPr>
          <w:p w14:paraId="213761C3" w14:textId="3ABABDDF" w:rsidR="002D304F" w:rsidRPr="00B31E7D" w:rsidRDefault="002D304F" w:rsidP="00B27539">
            <w:pPr>
              <w:rPr>
                <w:lang w:val="es-CR"/>
              </w:rPr>
            </w:pPr>
            <w:r w:rsidRPr="00B31E7D">
              <w:rPr>
                <w:lang w:val="es-CR"/>
              </w:rPr>
              <w:t>Definición de las tareas</w:t>
            </w:r>
            <w:r>
              <w:rPr>
                <w:lang w:val="es-CR"/>
              </w:rPr>
              <w:t xml:space="preserve"> que el robot </w:t>
            </w:r>
            <w:r w:rsidRPr="002D304F">
              <w:rPr>
                <w:color w:val="C00000"/>
                <w:sz w:val="32"/>
                <w:lang w:val="es-CR"/>
              </w:rPr>
              <w:t>NO</w:t>
            </w:r>
            <w:r>
              <w:rPr>
                <w:lang w:val="es-CR"/>
              </w:rPr>
              <w:t xml:space="preserve"> debe tramitar:</w:t>
            </w:r>
          </w:p>
        </w:tc>
      </w:tr>
      <w:tr w:rsidR="002D304F" w:rsidRPr="00C545D3" w14:paraId="06474A65" w14:textId="77777777" w:rsidTr="00B27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tcW w:w="10750" w:type="dxa"/>
          </w:tcPr>
          <w:p w14:paraId="0C286F6C" w14:textId="14523F3D" w:rsidR="00EA25B5" w:rsidRPr="00EA25B5" w:rsidRDefault="00F8389B" w:rsidP="00EA25B5">
            <w:pPr>
              <w:pStyle w:val="Prrafodelista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Traducir</w:t>
            </w:r>
            <w:r w:rsidR="00010BB1">
              <w:rPr>
                <w:lang w:val="es-CR"/>
              </w:rPr>
              <w:t xml:space="preserve"> a</w:t>
            </w:r>
            <w:r w:rsidR="007F14E8">
              <w:rPr>
                <w:lang w:val="es-CR"/>
              </w:rPr>
              <w:t xml:space="preserve"> múltiples idiomas en una transacción</w:t>
            </w:r>
            <w:r w:rsidR="00010BB1">
              <w:rPr>
                <w:lang w:val="es-CR"/>
              </w:rPr>
              <w:t>.</w:t>
            </w:r>
          </w:p>
        </w:tc>
      </w:tr>
      <w:tr w:rsidR="00EA25B5" w:rsidRPr="00FA17CD" w14:paraId="37E10515" w14:textId="77777777" w:rsidTr="00B27539">
        <w:trPr>
          <w:trHeight w:val="399"/>
        </w:trPr>
        <w:tc>
          <w:tcPr>
            <w:tcW w:w="10750" w:type="dxa"/>
          </w:tcPr>
          <w:p w14:paraId="6036F850" w14:textId="13D0759A" w:rsidR="00EA25B5" w:rsidRDefault="00EA25B5" w:rsidP="00EA25B5">
            <w:pPr>
              <w:pStyle w:val="Prrafodelista"/>
              <w:numPr>
                <w:ilvl w:val="0"/>
                <w:numId w:val="2"/>
              </w:numPr>
              <w:rPr>
                <w:lang w:val="es-CR"/>
              </w:rPr>
            </w:pPr>
            <w:bookmarkStart w:id="3" w:name="_Hlk113539307"/>
            <w:r>
              <w:rPr>
                <w:lang w:val="es-CR"/>
              </w:rPr>
              <w:t>Traducir caracteres especiales únicamente</w:t>
            </w:r>
          </w:p>
        </w:tc>
      </w:tr>
      <w:tr w:rsidR="002D304F" w:rsidRPr="00FA17CD" w14:paraId="144FB71B" w14:textId="77777777" w:rsidTr="00B27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tcW w:w="10750" w:type="dxa"/>
          </w:tcPr>
          <w:p w14:paraId="4826D1E9" w14:textId="05139112" w:rsidR="002D304F" w:rsidRPr="00EA25B5" w:rsidRDefault="00EA25B5" w:rsidP="00EA25B5">
            <w:pPr>
              <w:pStyle w:val="Prrafodelista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Traducir caracteres numéricos únicamente.</w:t>
            </w:r>
          </w:p>
        </w:tc>
      </w:tr>
      <w:bookmarkEnd w:id="3"/>
    </w:tbl>
    <w:p w14:paraId="163855B0" w14:textId="77777777" w:rsidR="00C16981" w:rsidRDefault="00C16981">
      <w:r>
        <w:br w:type="page"/>
      </w:r>
    </w:p>
    <w:p w14:paraId="4C6FA5C5" w14:textId="2EACB0F1" w:rsidR="00E14E17" w:rsidRPr="00D87BED" w:rsidRDefault="00E14E17" w:rsidP="00E14E17">
      <w:pPr>
        <w:pStyle w:val="Ttulo1"/>
        <w:rPr>
          <w:lang w:val="es-CR"/>
        </w:rPr>
      </w:pPr>
      <w:r>
        <w:rPr>
          <w:lang w:val="es-CR"/>
        </w:rPr>
        <w:lastRenderedPageBreak/>
        <w:t>Manejo de excepciones</w:t>
      </w:r>
      <w:r w:rsidR="003308F8">
        <w:rPr>
          <w:lang w:val="es-CR"/>
        </w:rPr>
        <w:t xml:space="preserve"> conocidas en el proceso </w:t>
      </w:r>
    </w:p>
    <w:p w14:paraId="72374550" w14:textId="77777777" w:rsidR="00E14E17" w:rsidRPr="00D87BED" w:rsidRDefault="00E14E17" w:rsidP="00E14E17">
      <w:pPr>
        <w:pStyle w:val="Ttulo2"/>
        <w:rPr>
          <w:lang w:val="es-CR"/>
        </w:rPr>
      </w:pPr>
      <w:r>
        <w:rPr>
          <w:lang w:val="es-CR"/>
        </w:rPr>
        <w:t>El robot no puede continuar el flujo</w:t>
      </w:r>
    </w:p>
    <w:p w14:paraId="1E823EDD" w14:textId="2478C572" w:rsidR="00E14E17" w:rsidRDefault="00C63AD5" w:rsidP="00C63AD5">
      <w:pPr>
        <w:pStyle w:val="Prrafodelista"/>
        <w:numPr>
          <w:ilvl w:val="0"/>
          <w:numId w:val="7"/>
        </w:numPr>
        <w:rPr>
          <w:lang w:val="es-CR"/>
        </w:rPr>
      </w:pPr>
      <w:r>
        <w:rPr>
          <w:lang w:val="es-CR"/>
        </w:rPr>
        <w:t>Al ingresar credenciales invalidas se envía alerta al usuario y tiene un máximo de 3 intentos antes de</w:t>
      </w:r>
      <w:r w:rsidR="009D74D9">
        <w:rPr>
          <w:lang w:val="es-CR"/>
        </w:rPr>
        <w:t>l</w:t>
      </w:r>
      <w:r>
        <w:rPr>
          <w:lang w:val="es-CR"/>
        </w:rPr>
        <w:t xml:space="preserve"> cierre el programa.</w:t>
      </w:r>
    </w:p>
    <w:p w14:paraId="2146CD19" w14:textId="44129C9A" w:rsidR="00C63AD5" w:rsidRDefault="009D74D9" w:rsidP="00C63AD5">
      <w:pPr>
        <w:pStyle w:val="Prrafodelista"/>
        <w:numPr>
          <w:ilvl w:val="0"/>
          <w:numId w:val="7"/>
        </w:numPr>
        <w:rPr>
          <w:lang w:val="es-CR"/>
        </w:rPr>
      </w:pPr>
      <w:r>
        <w:rPr>
          <w:lang w:val="es-CR"/>
        </w:rPr>
        <w:t xml:space="preserve">Al ingresar </w:t>
      </w:r>
      <w:r w:rsidR="00F215EE">
        <w:rPr>
          <w:lang w:val="es-CR"/>
        </w:rPr>
        <w:t>el</w:t>
      </w:r>
      <w:r>
        <w:rPr>
          <w:lang w:val="es-CR"/>
        </w:rPr>
        <w:t xml:space="preserve"> idioma invalido se advierte al usuario que no existe dicho código y se vuelve a solicitar el código.</w:t>
      </w:r>
    </w:p>
    <w:p w14:paraId="1E41720A" w14:textId="0E21A618" w:rsidR="009D74D9" w:rsidRDefault="009D74D9" w:rsidP="00C63AD5">
      <w:pPr>
        <w:pStyle w:val="Prrafodelista"/>
        <w:numPr>
          <w:ilvl w:val="0"/>
          <w:numId w:val="7"/>
        </w:numPr>
        <w:rPr>
          <w:lang w:val="es-CR"/>
        </w:rPr>
      </w:pPr>
      <w:r>
        <w:rPr>
          <w:lang w:val="es-CR"/>
        </w:rPr>
        <w:t xml:space="preserve">Al ingresar una cadena de texto igual a su resultado se advierte al usuario que </w:t>
      </w:r>
      <w:r w:rsidR="00F215EE">
        <w:rPr>
          <w:lang w:val="es-CR"/>
        </w:rPr>
        <w:t>está</w:t>
      </w:r>
      <w:r>
        <w:rPr>
          <w:lang w:val="es-CR"/>
        </w:rPr>
        <w:t xml:space="preserve"> </w:t>
      </w:r>
      <w:r w:rsidR="0074094A">
        <w:rPr>
          <w:lang w:val="es-CR"/>
        </w:rPr>
        <w:t>obteniendo la misma cadena</w:t>
      </w:r>
      <w:r>
        <w:rPr>
          <w:lang w:val="es-CR"/>
        </w:rPr>
        <w:t xml:space="preserve"> y se</w:t>
      </w:r>
      <w:r w:rsidR="00EA25B5">
        <w:rPr>
          <w:lang w:val="es-CR"/>
        </w:rPr>
        <w:t xml:space="preserve"> solicita nuevamente </w:t>
      </w:r>
      <w:r w:rsidR="0074094A">
        <w:rPr>
          <w:lang w:val="es-CR"/>
        </w:rPr>
        <w:t xml:space="preserve">el </w:t>
      </w:r>
      <w:r w:rsidR="00EA25B5">
        <w:rPr>
          <w:lang w:val="es-CR"/>
        </w:rPr>
        <w:t>ingreso de texto.</w:t>
      </w:r>
    </w:p>
    <w:p w14:paraId="3D45661D" w14:textId="62A91E62" w:rsidR="007F14E8" w:rsidRDefault="007F14E8" w:rsidP="00C63AD5">
      <w:pPr>
        <w:pStyle w:val="Prrafodelista"/>
        <w:numPr>
          <w:ilvl w:val="0"/>
          <w:numId w:val="7"/>
        </w:numPr>
        <w:rPr>
          <w:lang w:val="es-CR"/>
        </w:rPr>
      </w:pPr>
      <w:r>
        <w:rPr>
          <w:lang w:val="es-CR"/>
        </w:rPr>
        <w:t xml:space="preserve">Al intentar correr el programa sin internet se </w:t>
      </w:r>
      <w:r w:rsidR="005B0E81">
        <w:rPr>
          <w:lang w:val="es-CR"/>
        </w:rPr>
        <w:t>enviará</w:t>
      </w:r>
      <w:r>
        <w:rPr>
          <w:lang w:val="es-CR"/>
        </w:rPr>
        <w:t xml:space="preserve"> al usuario un mensaje con error de conexión.</w:t>
      </w:r>
    </w:p>
    <w:p w14:paraId="0CFF81E1" w14:textId="5CFEBC1E" w:rsidR="00584B50" w:rsidRDefault="00584B50" w:rsidP="00C63AD5">
      <w:pPr>
        <w:pStyle w:val="Prrafodelista"/>
        <w:numPr>
          <w:ilvl w:val="0"/>
          <w:numId w:val="7"/>
        </w:numPr>
        <w:rPr>
          <w:lang w:val="es-CR"/>
        </w:rPr>
      </w:pPr>
      <w:r>
        <w:rPr>
          <w:lang w:val="es-CR"/>
        </w:rPr>
        <w:t xml:space="preserve">Al introducir solo caracteres numéricos el </w:t>
      </w:r>
      <w:r w:rsidR="0074094A">
        <w:rPr>
          <w:lang w:val="es-CR"/>
        </w:rPr>
        <w:t>bot</w:t>
      </w:r>
      <w:r>
        <w:rPr>
          <w:lang w:val="es-CR"/>
        </w:rPr>
        <w:t xml:space="preserve"> avisara que es necesaria una combinación de caracteres válidos y no solo numéricos.</w:t>
      </w:r>
    </w:p>
    <w:p w14:paraId="60AF0627" w14:textId="79622800" w:rsidR="0074094A" w:rsidRPr="00C63AD5" w:rsidRDefault="0074094A" w:rsidP="0074094A">
      <w:pPr>
        <w:pStyle w:val="Prrafodelista"/>
        <w:numPr>
          <w:ilvl w:val="0"/>
          <w:numId w:val="7"/>
        </w:numPr>
        <w:rPr>
          <w:lang w:val="es-CR"/>
        </w:rPr>
      </w:pPr>
      <w:r>
        <w:rPr>
          <w:lang w:val="es-CR"/>
        </w:rPr>
        <w:t>Al introducir solo caracteres especiales el bot avisara que es necesaria una combinación de caracteres válidos y no solo especiales.</w:t>
      </w:r>
    </w:p>
    <w:p w14:paraId="3383C1D0" w14:textId="77777777" w:rsidR="0074094A" w:rsidRPr="0074094A" w:rsidRDefault="0074094A" w:rsidP="0074094A">
      <w:pPr>
        <w:rPr>
          <w:lang w:val="es-CR"/>
        </w:rPr>
      </w:pPr>
    </w:p>
    <w:p w14:paraId="6DA4E20D" w14:textId="77777777" w:rsidR="00303EED" w:rsidRDefault="00303EED">
      <w:pPr>
        <w:rPr>
          <w:lang w:val="es-CR"/>
        </w:rPr>
      </w:pPr>
    </w:p>
    <w:p w14:paraId="05B26F5E" w14:textId="77777777" w:rsidR="00CB42F1" w:rsidRPr="00D87BED" w:rsidRDefault="00CB42F1" w:rsidP="00CB42F1">
      <w:pPr>
        <w:pStyle w:val="Ttulo1"/>
        <w:rPr>
          <w:lang w:val="es-CR"/>
        </w:rPr>
      </w:pPr>
      <w:r>
        <w:rPr>
          <w:lang w:val="es-CR"/>
        </w:rPr>
        <w:t xml:space="preserve">Interfaces </w:t>
      </w:r>
    </w:p>
    <w:p w14:paraId="29671CC7" w14:textId="15D0D099" w:rsidR="00CB42F1" w:rsidRDefault="00CB42F1" w:rsidP="00CB42F1">
      <w:pPr>
        <w:pStyle w:val="Ttulo2"/>
        <w:rPr>
          <w:lang w:val="es-CR"/>
        </w:rPr>
      </w:pPr>
      <w:r>
        <w:rPr>
          <w:lang w:val="es-CR"/>
        </w:rPr>
        <w:t>Listado de interfaces con las que El robot debe interactuar</w:t>
      </w:r>
    </w:p>
    <w:tbl>
      <w:tblPr>
        <w:tblStyle w:val="Tabladelista2-nfasis1"/>
        <w:tblW w:w="0" w:type="auto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58621D" w14:paraId="5B4B9BEE" w14:textId="77777777" w:rsidTr="00586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3C7B789" w14:textId="77777777" w:rsidR="0058621D" w:rsidRDefault="0058621D" w:rsidP="0058621D">
            <w:pPr>
              <w:pStyle w:val="Ttulo4"/>
              <w:outlineLvl w:val="3"/>
              <w:rPr>
                <w:lang w:val="es-CR"/>
              </w:rPr>
            </w:pPr>
            <w:r>
              <w:rPr>
                <w:lang w:val="es-CR"/>
              </w:rPr>
              <w:t xml:space="preserve">Nombre </w:t>
            </w:r>
          </w:p>
        </w:tc>
        <w:tc>
          <w:tcPr>
            <w:tcW w:w="3600" w:type="dxa"/>
          </w:tcPr>
          <w:p w14:paraId="4FD8FA48" w14:textId="77777777" w:rsidR="0058621D" w:rsidRDefault="0058621D" w:rsidP="0058621D">
            <w:pPr>
              <w:pStyle w:val="Ttulo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tipo </w:t>
            </w:r>
          </w:p>
        </w:tc>
        <w:tc>
          <w:tcPr>
            <w:tcW w:w="3600" w:type="dxa"/>
          </w:tcPr>
          <w:p w14:paraId="52066B34" w14:textId="77777777" w:rsidR="0058621D" w:rsidRDefault="0058621D" w:rsidP="0058621D">
            <w:pPr>
              <w:pStyle w:val="Ttulo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requiere credenciales</w:t>
            </w:r>
          </w:p>
        </w:tc>
      </w:tr>
      <w:tr w:rsidR="0058621D" w14:paraId="3DE755BB" w14:textId="77777777" w:rsidTr="00586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3422A7E8" w14:textId="0731BE77" w:rsidR="0058621D" w:rsidRPr="00861376" w:rsidRDefault="00AB4260" w:rsidP="0058621D">
            <w:pPr>
              <w:pStyle w:val="Ttulo4"/>
              <w:outlineLvl w:val="3"/>
              <w:rPr>
                <w:b w:val="0"/>
                <w:bCs w:val="0"/>
                <w:lang w:val="es-CR"/>
              </w:rPr>
            </w:pPr>
            <w:r>
              <w:rPr>
                <w:b w:val="0"/>
                <w:bCs w:val="0"/>
                <w:lang w:val="es-CR"/>
              </w:rPr>
              <w:t>Consola</w:t>
            </w:r>
          </w:p>
        </w:tc>
        <w:tc>
          <w:tcPr>
            <w:tcW w:w="3600" w:type="dxa"/>
          </w:tcPr>
          <w:p w14:paraId="30904766" w14:textId="1D2B062F" w:rsidR="0058621D" w:rsidRDefault="00010BB1" w:rsidP="0058621D">
            <w:pPr>
              <w:pStyle w:val="Ttulo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i w:val="0"/>
                <w:iCs w:val="0"/>
                <w:lang w:val="es-CR"/>
              </w:rPr>
              <w:t>Aplicación</w:t>
            </w:r>
          </w:p>
        </w:tc>
        <w:tc>
          <w:tcPr>
            <w:tcW w:w="3600" w:type="dxa"/>
          </w:tcPr>
          <w:p w14:paraId="2A0FDEE9" w14:textId="776E820C" w:rsidR="0058621D" w:rsidRDefault="00AB4260" w:rsidP="0058621D">
            <w:pPr>
              <w:pStyle w:val="Ttulo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S</w:t>
            </w:r>
            <w:r w:rsidR="003C21D0">
              <w:rPr>
                <w:lang w:val="es-CR"/>
              </w:rPr>
              <w:t>í</w:t>
            </w:r>
          </w:p>
        </w:tc>
      </w:tr>
      <w:tr w:rsidR="0058621D" w14:paraId="479118B8" w14:textId="77777777" w:rsidTr="00586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ED0AC8A" w14:textId="23915ED9" w:rsidR="0058621D" w:rsidRPr="00861376" w:rsidRDefault="00F21C58" w:rsidP="0058621D">
            <w:pPr>
              <w:pStyle w:val="Ttulo4"/>
              <w:outlineLvl w:val="3"/>
              <w:rPr>
                <w:b w:val="0"/>
                <w:bCs w:val="0"/>
                <w:lang w:val="es-CR"/>
              </w:rPr>
            </w:pPr>
            <w:r>
              <w:rPr>
                <w:b w:val="0"/>
                <w:bCs w:val="0"/>
                <w:lang w:val="es-CR"/>
              </w:rPr>
              <w:t>Outlook</w:t>
            </w:r>
          </w:p>
        </w:tc>
        <w:tc>
          <w:tcPr>
            <w:tcW w:w="3600" w:type="dxa"/>
          </w:tcPr>
          <w:p w14:paraId="56782085" w14:textId="4834380B" w:rsidR="0058621D" w:rsidRDefault="00D8375A" w:rsidP="0058621D">
            <w:pPr>
              <w:pStyle w:val="Ttulo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i w:val="0"/>
                <w:iCs w:val="0"/>
                <w:lang w:val="es-CR"/>
              </w:rPr>
              <w:t>Mensajería</w:t>
            </w:r>
          </w:p>
        </w:tc>
        <w:tc>
          <w:tcPr>
            <w:tcW w:w="3600" w:type="dxa"/>
          </w:tcPr>
          <w:p w14:paraId="598467DB" w14:textId="5D6A1218" w:rsidR="0058621D" w:rsidRDefault="00C63AD5" w:rsidP="0058621D">
            <w:pPr>
              <w:pStyle w:val="Ttulo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S</w:t>
            </w:r>
            <w:r w:rsidR="003C21D0">
              <w:rPr>
                <w:lang w:val="es-CR"/>
              </w:rPr>
              <w:t>í</w:t>
            </w:r>
          </w:p>
        </w:tc>
      </w:tr>
      <w:tr w:rsidR="003C21D0" w14:paraId="2D36971D" w14:textId="77777777" w:rsidTr="00586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DC5812C" w14:textId="0DA116FD" w:rsidR="003C21D0" w:rsidRPr="003C21D0" w:rsidRDefault="003C21D0" w:rsidP="003C21D0">
            <w:pPr>
              <w:pStyle w:val="Ttulo4"/>
              <w:outlineLvl w:val="3"/>
              <w:rPr>
                <w:b w:val="0"/>
                <w:bCs w:val="0"/>
                <w:lang w:val="es-CR"/>
              </w:rPr>
            </w:pPr>
            <w:r w:rsidRPr="003C21D0">
              <w:rPr>
                <w:b w:val="0"/>
                <w:bCs w:val="0"/>
                <w:lang w:val="es-CR"/>
              </w:rPr>
              <w:t>SharePoint</w:t>
            </w:r>
          </w:p>
        </w:tc>
        <w:tc>
          <w:tcPr>
            <w:tcW w:w="3600" w:type="dxa"/>
          </w:tcPr>
          <w:p w14:paraId="6CF92084" w14:textId="131B3973" w:rsidR="003C21D0" w:rsidRDefault="003C21D0" w:rsidP="0058621D">
            <w:pPr>
              <w:pStyle w:val="Ttulo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lang w:val="es-CR"/>
              </w:rPr>
            </w:pPr>
            <w:r>
              <w:rPr>
                <w:i w:val="0"/>
                <w:iCs w:val="0"/>
                <w:lang w:val="es-CR"/>
              </w:rPr>
              <w:t>Sitio web</w:t>
            </w:r>
          </w:p>
        </w:tc>
        <w:tc>
          <w:tcPr>
            <w:tcW w:w="3600" w:type="dxa"/>
          </w:tcPr>
          <w:p w14:paraId="2C615640" w14:textId="4D39223C" w:rsidR="003C21D0" w:rsidRDefault="003C21D0" w:rsidP="0058621D">
            <w:pPr>
              <w:pStyle w:val="Ttulo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Sí</w:t>
            </w:r>
          </w:p>
        </w:tc>
      </w:tr>
    </w:tbl>
    <w:p w14:paraId="246E34B8" w14:textId="130EBDA8" w:rsidR="00C06E6E" w:rsidRDefault="00C06E6E" w:rsidP="00C06E6E">
      <w:pPr>
        <w:rPr>
          <w:lang w:val="es-CR"/>
        </w:rPr>
      </w:pPr>
    </w:p>
    <w:p w14:paraId="378E8503" w14:textId="355CF1FF" w:rsidR="00812837" w:rsidRPr="00812837" w:rsidRDefault="00812837" w:rsidP="00812837">
      <w:pPr>
        <w:pStyle w:val="Ttulo2"/>
        <w:rPr>
          <w:lang w:val="es-CO"/>
        </w:rPr>
      </w:pPr>
      <w:r w:rsidRPr="00812837">
        <w:rPr>
          <w:lang w:val="es-CR"/>
        </w:rPr>
        <w:t>TAREAS NECESARIAS PARA EL DESARROLLO DEL PROYECTO</w:t>
      </w:r>
      <w:r w:rsidRPr="00812837">
        <w:rPr>
          <w:lang w:val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4"/>
        <w:gridCol w:w="2776"/>
      </w:tblGrid>
      <w:tr w:rsidR="00812837" w:rsidRPr="00812837" w14:paraId="7FA79661" w14:textId="77777777" w:rsidTr="00812837">
        <w:trPr>
          <w:trHeight w:val="45"/>
        </w:trPr>
        <w:tc>
          <w:tcPr>
            <w:tcW w:w="8220" w:type="dxa"/>
            <w:tcBorders>
              <w:top w:val="nil"/>
              <w:left w:val="nil"/>
              <w:bottom w:val="single" w:sz="6" w:space="0" w:color="9CC2E5"/>
              <w:right w:val="nil"/>
            </w:tcBorders>
            <w:shd w:val="clear" w:color="auto" w:fill="auto"/>
          </w:tcPr>
          <w:p w14:paraId="009B2F30" w14:textId="6050B3CE" w:rsidR="00812837" w:rsidRPr="00812837" w:rsidRDefault="00812837" w:rsidP="00812837">
            <w:pPr>
              <w:rPr>
                <w:b/>
                <w:bCs/>
                <w:lang w:val="es-CO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9CC2E5"/>
              <w:right w:val="nil"/>
            </w:tcBorders>
            <w:shd w:val="clear" w:color="auto" w:fill="auto"/>
            <w:hideMark/>
          </w:tcPr>
          <w:p w14:paraId="5C6DE99A" w14:textId="77777777" w:rsidR="00812837" w:rsidRPr="00812837" w:rsidRDefault="00812837" w:rsidP="00812837">
            <w:pPr>
              <w:rPr>
                <w:rFonts w:asciiTheme="majorHAnsi" w:hAnsiTheme="majorHAnsi" w:cstheme="majorHAnsi"/>
                <w:b/>
                <w:bCs/>
                <w:i/>
                <w:iCs/>
                <w:color w:val="BDD6EE" w:themeColor="accent1" w:themeTint="66"/>
                <w:lang w:val="es-CO"/>
              </w:rPr>
            </w:pPr>
            <w:r w:rsidRPr="00812837">
              <w:rPr>
                <w:rFonts w:asciiTheme="majorHAnsi" w:hAnsiTheme="majorHAnsi" w:cstheme="majorHAnsi"/>
                <w:b/>
                <w:bCs/>
                <w:i/>
                <w:iCs/>
                <w:color w:val="2E74B5" w:themeColor="accent1" w:themeShade="BF"/>
                <w:lang w:val="es-CR"/>
              </w:rPr>
              <w:t>TIEMPO ESTIMADO</w:t>
            </w:r>
            <w:r w:rsidRPr="00812837">
              <w:rPr>
                <w:rFonts w:asciiTheme="majorHAnsi" w:hAnsiTheme="majorHAnsi" w:cstheme="majorHAnsi"/>
                <w:b/>
                <w:bCs/>
                <w:i/>
                <w:iCs/>
                <w:color w:val="2E74B5" w:themeColor="accent1" w:themeShade="BF"/>
                <w:lang w:val="es-CO"/>
              </w:rPr>
              <w:t> </w:t>
            </w:r>
          </w:p>
        </w:tc>
      </w:tr>
      <w:tr w:rsidR="00812837" w:rsidRPr="00812837" w14:paraId="2D325467" w14:textId="77777777" w:rsidTr="00812837">
        <w:trPr>
          <w:trHeight w:val="45"/>
        </w:trPr>
        <w:tc>
          <w:tcPr>
            <w:tcW w:w="8220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DEEAF6"/>
            <w:hideMark/>
          </w:tcPr>
          <w:p w14:paraId="5B40FFF2" w14:textId="77777777" w:rsidR="00812837" w:rsidRPr="00812837" w:rsidRDefault="00812837" w:rsidP="00812837">
            <w:pPr>
              <w:numPr>
                <w:ilvl w:val="0"/>
                <w:numId w:val="8"/>
              </w:numPr>
              <w:rPr>
                <w:lang w:val="es-CO"/>
              </w:rPr>
            </w:pPr>
            <w:r w:rsidRPr="00812837">
              <w:rPr>
                <w:lang w:val="es-CR"/>
              </w:rPr>
              <w:t>Desarrollo</w:t>
            </w:r>
            <w:r w:rsidRPr="00812837">
              <w:rPr>
                <w:lang w:val="es-CO"/>
              </w:rPr>
              <w:t> </w:t>
            </w:r>
          </w:p>
        </w:tc>
        <w:tc>
          <w:tcPr>
            <w:tcW w:w="2835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DEEAF6"/>
            <w:hideMark/>
          </w:tcPr>
          <w:p w14:paraId="67A7D8BA" w14:textId="2D7C2BB8" w:rsidR="00812837" w:rsidRPr="00812837" w:rsidRDefault="00812837" w:rsidP="00812837">
            <w:pPr>
              <w:rPr>
                <w:lang w:val="es-CO"/>
              </w:rPr>
            </w:pPr>
            <w:r>
              <w:rPr>
                <w:lang w:val="es-CR"/>
              </w:rPr>
              <w:t>2</w:t>
            </w:r>
            <w:r w:rsidR="00901ECD">
              <w:rPr>
                <w:lang w:val="es-CR"/>
              </w:rPr>
              <w:t>4</w:t>
            </w:r>
            <w:r w:rsidRPr="00812837">
              <w:rPr>
                <w:lang w:val="es-CR"/>
              </w:rPr>
              <w:t xml:space="preserve"> horas</w:t>
            </w:r>
            <w:r w:rsidRPr="00812837">
              <w:rPr>
                <w:lang w:val="es-CO"/>
              </w:rPr>
              <w:t> </w:t>
            </w:r>
          </w:p>
        </w:tc>
      </w:tr>
      <w:tr w:rsidR="00812837" w:rsidRPr="00812837" w14:paraId="18838958" w14:textId="77777777" w:rsidTr="00812837">
        <w:trPr>
          <w:trHeight w:val="45"/>
        </w:trPr>
        <w:tc>
          <w:tcPr>
            <w:tcW w:w="8220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auto"/>
            <w:hideMark/>
          </w:tcPr>
          <w:p w14:paraId="7EDCBE6B" w14:textId="77777777" w:rsidR="00812837" w:rsidRPr="00812837" w:rsidRDefault="00812837" w:rsidP="00812837">
            <w:pPr>
              <w:numPr>
                <w:ilvl w:val="0"/>
                <w:numId w:val="9"/>
              </w:numPr>
              <w:rPr>
                <w:lang w:val="es-CO"/>
              </w:rPr>
            </w:pPr>
            <w:r w:rsidRPr="00812837">
              <w:rPr>
                <w:lang w:val="es-CR"/>
              </w:rPr>
              <w:t>Análisis</w:t>
            </w:r>
            <w:r w:rsidRPr="00812837">
              <w:rPr>
                <w:lang w:val="es-CO"/>
              </w:rPr>
              <w:t> </w:t>
            </w:r>
          </w:p>
        </w:tc>
        <w:tc>
          <w:tcPr>
            <w:tcW w:w="2835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auto"/>
            <w:hideMark/>
          </w:tcPr>
          <w:p w14:paraId="75820841" w14:textId="66965411" w:rsidR="00812837" w:rsidRPr="00812837" w:rsidRDefault="00C80E98" w:rsidP="00812837">
            <w:pPr>
              <w:rPr>
                <w:lang w:val="es-CO"/>
              </w:rPr>
            </w:pPr>
            <w:r>
              <w:rPr>
                <w:lang w:val="es-CR"/>
              </w:rPr>
              <w:t>8</w:t>
            </w:r>
            <w:r w:rsidR="00812837" w:rsidRPr="00812837">
              <w:rPr>
                <w:lang w:val="es-CR"/>
              </w:rPr>
              <w:t xml:space="preserve"> horas</w:t>
            </w:r>
            <w:r w:rsidR="00812837" w:rsidRPr="00812837">
              <w:rPr>
                <w:lang w:val="es-CO"/>
              </w:rPr>
              <w:t> </w:t>
            </w:r>
          </w:p>
        </w:tc>
      </w:tr>
      <w:tr w:rsidR="00812837" w:rsidRPr="00812837" w14:paraId="2A8D1D86" w14:textId="77777777" w:rsidTr="00812837">
        <w:trPr>
          <w:trHeight w:val="45"/>
        </w:trPr>
        <w:tc>
          <w:tcPr>
            <w:tcW w:w="8220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DEEAF6"/>
            <w:hideMark/>
          </w:tcPr>
          <w:p w14:paraId="0938C5D2" w14:textId="77777777" w:rsidR="00812837" w:rsidRPr="00812837" w:rsidRDefault="00812837" w:rsidP="00812837">
            <w:pPr>
              <w:numPr>
                <w:ilvl w:val="0"/>
                <w:numId w:val="10"/>
              </w:numPr>
              <w:rPr>
                <w:lang w:val="es-CO"/>
              </w:rPr>
            </w:pPr>
            <w:r w:rsidRPr="00812837">
              <w:rPr>
                <w:lang w:val="es-CR"/>
              </w:rPr>
              <w:t>Pruebas</w:t>
            </w:r>
            <w:r w:rsidRPr="00812837">
              <w:rPr>
                <w:lang w:val="es-CO"/>
              </w:rPr>
              <w:t> </w:t>
            </w:r>
          </w:p>
        </w:tc>
        <w:tc>
          <w:tcPr>
            <w:tcW w:w="2835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DEEAF6"/>
            <w:hideMark/>
          </w:tcPr>
          <w:p w14:paraId="6209BC63" w14:textId="2E4D034C" w:rsidR="00812837" w:rsidRPr="00812837" w:rsidRDefault="00901ECD" w:rsidP="00812837">
            <w:pPr>
              <w:rPr>
                <w:lang w:val="es-CO"/>
              </w:rPr>
            </w:pPr>
            <w:r>
              <w:rPr>
                <w:lang w:val="es-CR"/>
              </w:rPr>
              <w:t xml:space="preserve">10 </w:t>
            </w:r>
            <w:r w:rsidR="00812837" w:rsidRPr="00812837">
              <w:rPr>
                <w:lang w:val="es-CR"/>
              </w:rPr>
              <w:t>horas</w:t>
            </w:r>
            <w:r w:rsidR="00812837" w:rsidRPr="00812837">
              <w:rPr>
                <w:lang w:val="es-CO"/>
              </w:rPr>
              <w:t> </w:t>
            </w:r>
          </w:p>
        </w:tc>
      </w:tr>
      <w:tr w:rsidR="00812837" w:rsidRPr="00812837" w14:paraId="4E9611DF" w14:textId="77777777" w:rsidTr="00812837">
        <w:trPr>
          <w:trHeight w:val="45"/>
        </w:trPr>
        <w:tc>
          <w:tcPr>
            <w:tcW w:w="8220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auto"/>
            <w:hideMark/>
          </w:tcPr>
          <w:p w14:paraId="02B26551" w14:textId="77777777" w:rsidR="00812837" w:rsidRPr="00812837" w:rsidRDefault="00812837" w:rsidP="00812837">
            <w:pPr>
              <w:numPr>
                <w:ilvl w:val="0"/>
                <w:numId w:val="11"/>
              </w:numPr>
              <w:rPr>
                <w:lang w:val="es-CO"/>
              </w:rPr>
            </w:pPr>
            <w:r w:rsidRPr="00812837">
              <w:rPr>
                <w:lang w:val="es-CR"/>
              </w:rPr>
              <w:t>Documentación </w:t>
            </w:r>
            <w:r w:rsidRPr="00812837">
              <w:rPr>
                <w:lang w:val="es-CO"/>
              </w:rPr>
              <w:t> </w:t>
            </w:r>
          </w:p>
        </w:tc>
        <w:tc>
          <w:tcPr>
            <w:tcW w:w="2835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auto"/>
            <w:hideMark/>
          </w:tcPr>
          <w:p w14:paraId="10E57A6B" w14:textId="77777777" w:rsidR="00812837" w:rsidRPr="00812837" w:rsidRDefault="00812837" w:rsidP="00812837">
            <w:pPr>
              <w:rPr>
                <w:lang w:val="es-CO"/>
              </w:rPr>
            </w:pPr>
            <w:r w:rsidRPr="00812837">
              <w:rPr>
                <w:lang w:val="es-CR"/>
              </w:rPr>
              <w:t>20 horas</w:t>
            </w:r>
            <w:r w:rsidRPr="00812837">
              <w:rPr>
                <w:lang w:val="es-CO"/>
              </w:rPr>
              <w:t> </w:t>
            </w:r>
          </w:p>
        </w:tc>
      </w:tr>
      <w:tr w:rsidR="00812837" w:rsidRPr="00812837" w14:paraId="731FC160" w14:textId="77777777" w:rsidTr="00812837">
        <w:trPr>
          <w:trHeight w:val="45"/>
        </w:trPr>
        <w:tc>
          <w:tcPr>
            <w:tcW w:w="8220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DEEAF6"/>
            <w:hideMark/>
          </w:tcPr>
          <w:p w14:paraId="6E386EED" w14:textId="77777777" w:rsidR="00812837" w:rsidRPr="00812837" w:rsidRDefault="00812837" w:rsidP="00812837">
            <w:pPr>
              <w:numPr>
                <w:ilvl w:val="0"/>
                <w:numId w:val="12"/>
              </w:numPr>
              <w:rPr>
                <w:lang w:val="es-CO"/>
              </w:rPr>
            </w:pPr>
            <w:r w:rsidRPr="00812837">
              <w:rPr>
                <w:lang w:val="es-CR"/>
              </w:rPr>
              <w:t>Soporte a pase de producción </w:t>
            </w:r>
            <w:r w:rsidRPr="00812837">
              <w:rPr>
                <w:lang w:val="es-CO"/>
              </w:rPr>
              <w:t> </w:t>
            </w:r>
          </w:p>
        </w:tc>
        <w:tc>
          <w:tcPr>
            <w:tcW w:w="2835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DEEAF6"/>
            <w:hideMark/>
          </w:tcPr>
          <w:p w14:paraId="06046EEA" w14:textId="2E52031B" w:rsidR="00812837" w:rsidRPr="00812837" w:rsidRDefault="00C80E98" w:rsidP="00812837">
            <w:pPr>
              <w:rPr>
                <w:lang w:val="es-CO"/>
              </w:rPr>
            </w:pPr>
            <w:r>
              <w:rPr>
                <w:lang w:val="es-CR"/>
              </w:rPr>
              <w:t>5</w:t>
            </w:r>
            <w:r w:rsidR="00812837" w:rsidRPr="00812837">
              <w:rPr>
                <w:lang w:val="es-CR"/>
              </w:rPr>
              <w:t xml:space="preserve"> horas</w:t>
            </w:r>
            <w:r w:rsidR="00812837" w:rsidRPr="00812837">
              <w:rPr>
                <w:lang w:val="es-CO"/>
              </w:rPr>
              <w:t> </w:t>
            </w:r>
          </w:p>
        </w:tc>
      </w:tr>
      <w:tr w:rsidR="00812837" w:rsidRPr="00812837" w14:paraId="1323526C" w14:textId="77777777" w:rsidTr="00812837">
        <w:trPr>
          <w:trHeight w:val="45"/>
        </w:trPr>
        <w:tc>
          <w:tcPr>
            <w:tcW w:w="8220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auto"/>
            <w:hideMark/>
          </w:tcPr>
          <w:p w14:paraId="244A6CD3" w14:textId="77777777" w:rsidR="00812837" w:rsidRPr="00812837" w:rsidRDefault="00812837" w:rsidP="00812837">
            <w:pPr>
              <w:numPr>
                <w:ilvl w:val="0"/>
                <w:numId w:val="13"/>
              </w:numPr>
              <w:rPr>
                <w:lang w:val="es-CO"/>
              </w:rPr>
            </w:pPr>
            <w:r w:rsidRPr="00812837">
              <w:rPr>
                <w:lang w:val="es-CO"/>
              </w:rPr>
              <w:t>Metodología  </w:t>
            </w:r>
          </w:p>
        </w:tc>
        <w:tc>
          <w:tcPr>
            <w:tcW w:w="2835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auto"/>
            <w:hideMark/>
          </w:tcPr>
          <w:p w14:paraId="563D9253" w14:textId="7D643695" w:rsidR="00812837" w:rsidRPr="00812837" w:rsidRDefault="005B0E81" w:rsidP="00812837">
            <w:pPr>
              <w:rPr>
                <w:lang w:val="es-CO"/>
              </w:rPr>
            </w:pPr>
            <w:r>
              <w:rPr>
                <w:lang w:val="es-CR"/>
              </w:rPr>
              <w:t>17</w:t>
            </w:r>
            <w:r w:rsidR="002A7C11">
              <w:rPr>
                <w:lang w:val="es-CR"/>
              </w:rPr>
              <w:t xml:space="preserve"> </w:t>
            </w:r>
            <w:r w:rsidR="00812837" w:rsidRPr="00812837">
              <w:rPr>
                <w:lang w:val="es-CR"/>
              </w:rPr>
              <w:t>horas</w:t>
            </w:r>
            <w:r w:rsidR="00812837" w:rsidRPr="00812837">
              <w:rPr>
                <w:lang w:val="es-CO"/>
              </w:rPr>
              <w:t> </w:t>
            </w:r>
          </w:p>
        </w:tc>
      </w:tr>
      <w:tr w:rsidR="00812837" w:rsidRPr="00812837" w14:paraId="2C93BB4E" w14:textId="77777777" w:rsidTr="00812837">
        <w:trPr>
          <w:trHeight w:val="45"/>
        </w:trPr>
        <w:tc>
          <w:tcPr>
            <w:tcW w:w="8220" w:type="dxa"/>
            <w:tcBorders>
              <w:top w:val="single" w:sz="6" w:space="0" w:color="9CC2E5"/>
              <w:left w:val="nil"/>
              <w:bottom w:val="nil"/>
              <w:right w:val="nil"/>
            </w:tcBorders>
            <w:shd w:val="clear" w:color="auto" w:fill="DEEAF6"/>
            <w:hideMark/>
          </w:tcPr>
          <w:p w14:paraId="4D1DABA9" w14:textId="77777777" w:rsidR="00812837" w:rsidRPr="00812837" w:rsidRDefault="00812837" w:rsidP="00812837">
            <w:pPr>
              <w:rPr>
                <w:lang w:val="es-CO"/>
              </w:rPr>
            </w:pPr>
            <w:r w:rsidRPr="00812837">
              <w:rPr>
                <w:b/>
                <w:bCs/>
                <w:lang w:val="es-CO"/>
              </w:rPr>
              <w:t>Tiempo total estimado:</w:t>
            </w:r>
            <w:r w:rsidRPr="00812837">
              <w:rPr>
                <w:lang w:val="es-CO"/>
              </w:rPr>
              <w:t> </w:t>
            </w:r>
          </w:p>
        </w:tc>
        <w:tc>
          <w:tcPr>
            <w:tcW w:w="2835" w:type="dxa"/>
            <w:tcBorders>
              <w:top w:val="single" w:sz="6" w:space="0" w:color="9CC2E5"/>
              <w:left w:val="nil"/>
              <w:bottom w:val="nil"/>
              <w:right w:val="nil"/>
            </w:tcBorders>
            <w:shd w:val="clear" w:color="auto" w:fill="DEEAF6"/>
            <w:hideMark/>
          </w:tcPr>
          <w:p w14:paraId="064F559A" w14:textId="61466E09" w:rsidR="00812837" w:rsidRPr="00812837" w:rsidRDefault="00C16981" w:rsidP="00812837">
            <w:pPr>
              <w:rPr>
                <w:lang w:val="es-CO"/>
              </w:rPr>
            </w:pPr>
            <w:r>
              <w:rPr>
                <w:lang w:val="es-CR"/>
              </w:rPr>
              <w:t>84</w:t>
            </w:r>
            <w:r w:rsidR="005B0E81">
              <w:rPr>
                <w:lang w:val="es-CR"/>
              </w:rPr>
              <w:t xml:space="preserve"> </w:t>
            </w:r>
            <w:r w:rsidR="00812837" w:rsidRPr="00812837">
              <w:rPr>
                <w:lang w:val="es-CR"/>
              </w:rPr>
              <w:t>horas</w:t>
            </w:r>
            <w:r w:rsidR="00812837" w:rsidRPr="00812837">
              <w:rPr>
                <w:lang w:val="es-CO"/>
              </w:rPr>
              <w:t> </w:t>
            </w:r>
          </w:p>
        </w:tc>
      </w:tr>
    </w:tbl>
    <w:p w14:paraId="32E94392" w14:textId="4EE0479C" w:rsidR="00E14E17" w:rsidRPr="00DA5C42" w:rsidRDefault="00E14E17">
      <w:pPr>
        <w:rPr>
          <w:lang w:val="es-CR"/>
        </w:rPr>
      </w:pPr>
    </w:p>
    <w:sectPr w:rsidR="00E14E17" w:rsidRPr="00DA5C42">
      <w:footerReference w:type="even" r:id="rId13"/>
      <w:footerReference w:type="default" r:id="rId14"/>
      <w:footerReference w:type="first" r:id="rId15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FD1C0" w14:textId="77777777" w:rsidR="008D39BF" w:rsidRDefault="008D39BF">
      <w:pPr>
        <w:spacing w:before="0" w:after="0"/>
      </w:pPr>
      <w:r>
        <w:separator/>
      </w:r>
    </w:p>
  </w:endnote>
  <w:endnote w:type="continuationSeparator" w:id="0">
    <w:p w14:paraId="32930314" w14:textId="77777777" w:rsidR="008D39BF" w:rsidRDefault="008D39BF">
      <w:pPr>
        <w:spacing w:before="0" w:after="0"/>
      </w:pPr>
      <w:r>
        <w:continuationSeparator/>
      </w:r>
    </w:p>
  </w:endnote>
  <w:endnote w:type="continuationNotice" w:id="1">
    <w:p w14:paraId="426E52DB" w14:textId="77777777" w:rsidR="008D39BF" w:rsidRDefault="008D39B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4C3D" w14:textId="3606576D" w:rsidR="00B04B01" w:rsidRDefault="00B04B0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4A6E" w14:textId="44A982A9" w:rsidR="00B83286" w:rsidRDefault="00AC4BF7">
    <w:pPr>
      <w:pStyle w:val="Piedepgina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61376">
      <w:rPr>
        <w:noProof/>
      </w:rPr>
      <w:t>3</w:t>
    </w:r>
    <w:r>
      <w:fldChar w:fldCharType="end"/>
    </w:r>
    <w:r>
      <w:t xml:space="preserve"> of </w:t>
    </w:r>
    <w:r w:rsidR="00D068E1">
      <w:rPr>
        <w:noProof/>
      </w:rPr>
      <w:fldChar w:fldCharType="begin"/>
    </w:r>
    <w:r w:rsidR="00D068E1">
      <w:rPr>
        <w:noProof/>
      </w:rPr>
      <w:instrText xml:space="preserve"> NUMPAGES  \* Arabic  \* MERGEFORMAT </w:instrText>
    </w:r>
    <w:r w:rsidR="00D068E1">
      <w:rPr>
        <w:noProof/>
      </w:rPr>
      <w:fldChar w:fldCharType="separate"/>
    </w:r>
    <w:r w:rsidR="00861376">
      <w:rPr>
        <w:noProof/>
      </w:rPr>
      <w:t>3</w:t>
    </w:r>
    <w:r w:rsidR="00D068E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7EA13" w14:textId="0486DBC3" w:rsidR="00B04B01" w:rsidRDefault="00B04B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928EE" w14:textId="77777777" w:rsidR="008D39BF" w:rsidRDefault="008D39BF">
      <w:pPr>
        <w:spacing w:before="0" w:after="0"/>
      </w:pPr>
      <w:r>
        <w:separator/>
      </w:r>
    </w:p>
  </w:footnote>
  <w:footnote w:type="continuationSeparator" w:id="0">
    <w:p w14:paraId="1B5C30C1" w14:textId="77777777" w:rsidR="008D39BF" w:rsidRDefault="008D39BF">
      <w:pPr>
        <w:spacing w:before="0" w:after="0"/>
      </w:pPr>
      <w:r>
        <w:continuationSeparator/>
      </w:r>
    </w:p>
  </w:footnote>
  <w:footnote w:type="continuationNotice" w:id="1">
    <w:p w14:paraId="01B0C567" w14:textId="77777777" w:rsidR="008D39BF" w:rsidRDefault="008D39BF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57AFF"/>
    <w:multiLevelType w:val="multilevel"/>
    <w:tmpl w:val="95A087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E7AEF"/>
    <w:multiLevelType w:val="multilevel"/>
    <w:tmpl w:val="01AC80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9062A"/>
    <w:multiLevelType w:val="hybridMultilevel"/>
    <w:tmpl w:val="2612FAAC"/>
    <w:lvl w:ilvl="0" w:tplc="498839A6">
      <w:start w:val="1"/>
      <w:numFmt w:val="decimal"/>
      <w:pStyle w:val="Prrafodelista"/>
      <w:lvlText w:val="%1."/>
      <w:lvlJc w:val="left"/>
      <w:pPr>
        <w:ind w:left="360" w:hanging="360"/>
      </w:pPr>
      <w:rPr>
        <w:lang w:val="es-CR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D53349"/>
    <w:multiLevelType w:val="multilevel"/>
    <w:tmpl w:val="5914AC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C17FA"/>
    <w:multiLevelType w:val="multilevel"/>
    <w:tmpl w:val="21B2F2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B4173C"/>
    <w:multiLevelType w:val="hybridMultilevel"/>
    <w:tmpl w:val="6B483354"/>
    <w:lvl w:ilvl="0" w:tplc="1DFEEB3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84CDA"/>
    <w:multiLevelType w:val="multilevel"/>
    <w:tmpl w:val="1B748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1F1D72"/>
    <w:multiLevelType w:val="multilevel"/>
    <w:tmpl w:val="C9A0B8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996825">
    <w:abstractNumId w:val="2"/>
  </w:num>
  <w:num w:numId="2" w16cid:durableId="1922252872">
    <w:abstractNumId w:val="2"/>
    <w:lvlOverride w:ilvl="0">
      <w:startOverride w:val="1"/>
    </w:lvlOverride>
  </w:num>
  <w:num w:numId="3" w16cid:durableId="1501506143">
    <w:abstractNumId w:val="2"/>
    <w:lvlOverride w:ilvl="0">
      <w:startOverride w:val="1"/>
    </w:lvlOverride>
  </w:num>
  <w:num w:numId="4" w16cid:durableId="2031955599">
    <w:abstractNumId w:val="2"/>
  </w:num>
  <w:num w:numId="5" w16cid:durableId="14890335">
    <w:abstractNumId w:val="2"/>
    <w:lvlOverride w:ilvl="0">
      <w:startOverride w:val="1"/>
    </w:lvlOverride>
  </w:num>
  <w:num w:numId="6" w16cid:durableId="307979901">
    <w:abstractNumId w:val="2"/>
    <w:lvlOverride w:ilvl="0">
      <w:startOverride w:val="1"/>
    </w:lvlOverride>
  </w:num>
  <w:num w:numId="7" w16cid:durableId="564296425">
    <w:abstractNumId w:val="5"/>
  </w:num>
  <w:num w:numId="8" w16cid:durableId="1781411906">
    <w:abstractNumId w:val="6"/>
  </w:num>
  <w:num w:numId="9" w16cid:durableId="80101192">
    <w:abstractNumId w:val="0"/>
  </w:num>
  <w:num w:numId="10" w16cid:durableId="2130587089">
    <w:abstractNumId w:val="7"/>
  </w:num>
  <w:num w:numId="11" w16cid:durableId="1934584576">
    <w:abstractNumId w:val="1"/>
  </w:num>
  <w:num w:numId="12" w16cid:durableId="657196178">
    <w:abstractNumId w:val="3"/>
  </w:num>
  <w:num w:numId="13" w16cid:durableId="2142729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D8"/>
    <w:rsid w:val="00010BB1"/>
    <w:rsid w:val="000461BB"/>
    <w:rsid w:val="00053298"/>
    <w:rsid w:val="00063499"/>
    <w:rsid w:val="0006762A"/>
    <w:rsid w:val="00071C5A"/>
    <w:rsid w:val="00084A25"/>
    <w:rsid w:val="00091BB3"/>
    <w:rsid w:val="00092C18"/>
    <w:rsid w:val="000A507A"/>
    <w:rsid w:val="0011176B"/>
    <w:rsid w:val="00113787"/>
    <w:rsid w:val="0012179E"/>
    <w:rsid w:val="001400ED"/>
    <w:rsid w:val="00171D92"/>
    <w:rsid w:val="001949CA"/>
    <w:rsid w:val="001B1FDF"/>
    <w:rsid w:val="001E45F2"/>
    <w:rsid w:val="001F4127"/>
    <w:rsid w:val="002013F3"/>
    <w:rsid w:val="00203D71"/>
    <w:rsid w:val="00211951"/>
    <w:rsid w:val="002434F7"/>
    <w:rsid w:val="002A7C11"/>
    <w:rsid w:val="002B1929"/>
    <w:rsid w:val="002C157A"/>
    <w:rsid w:val="002C48B7"/>
    <w:rsid w:val="002D304F"/>
    <w:rsid w:val="002E4395"/>
    <w:rsid w:val="002F5BA4"/>
    <w:rsid w:val="00303EED"/>
    <w:rsid w:val="003308F8"/>
    <w:rsid w:val="0038395C"/>
    <w:rsid w:val="00385C2A"/>
    <w:rsid w:val="00387D85"/>
    <w:rsid w:val="003C1688"/>
    <w:rsid w:val="003C21D0"/>
    <w:rsid w:val="003F222F"/>
    <w:rsid w:val="003F5F34"/>
    <w:rsid w:val="003F7D02"/>
    <w:rsid w:val="00406C5B"/>
    <w:rsid w:val="004400B4"/>
    <w:rsid w:val="00447C29"/>
    <w:rsid w:val="00450755"/>
    <w:rsid w:val="00466EDC"/>
    <w:rsid w:val="00487637"/>
    <w:rsid w:val="00487669"/>
    <w:rsid w:val="00493C4F"/>
    <w:rsid w:val="004B6B7F"/>
    <w:rsid w:val="004F0DF3"/>
    <w:rsid w:val="004F441A"/>
    <w:rsid w:val="005140BD"/>
    <w:rsid w:val="0052259A"/>
    <w:rsid w:val="005300A9"/>
    <w:rsid w:val="0053194D"/>
    <w:rsid w:val="00544CCD"/>
    <w:rsid w:val="005547C7"/>
    <w:rsid w:val="00584B50"/>
    <w:rsid w:val="0058621D"/>
    <w:rsid w:val="005B0E81"/>
    <w:rsid w:val="005D5579"/>
    <w:rsid w:val="005D7546"/>
    <w:rsid w:val="005F2E05"/>
    <w:rsid w:val="00602022"/>
    <w:rsid w:val="00613460"/>
    <w:rsid w:val="00651931"/>
    <w:rsid w:val="00660C95"/>
    <w:rsid w:val="006A76B6"/>
    <w:rsid w:val="006C61CE"/>
    <w:rsid w:val="006D4A5A"/>
    <w:rsid w:val="00733FD8"/>
    <w:rsid w:val="0074094A"/>
    <w:rsid w:val="00792F49"/>
    <w:rsid w:val="007F14E8"/>
    <w:rsid w:val="00810A9B"/>
    <w:rsid w:val="00812837"/>
    <w:rsid w:val="00812E6E"/>
    <w:rsid w:val="00861376"/>
    <w:rsid w:val="00864373"/>
    <w:rsid w:val="008D39BF"/>
    <w:rsid w:val="00901ECD"/>
    <w:rsid w:val="0093414A"/>
    <w:rsid w:val="009416C9"/>
    <w:rsid w:val="009A2ADF"/>
    <w:rsid w:val="009A71F2"/>
    <w:rsid w:val="009C6014"/>
    <w:rsid w:val="009D74D9"/>
    <w:rsid w:val="009F156C"/>
    <w:rsid w:val="00A125C2"/>
    <w:rsid w:val="00A2183F"/>
    <w:rsid w:val="00A21BED"/>
    <w:rsid w:val="00A55EE4"/>
    <w:rsid w:val="00A60B10"/>
    <w:rsid w:val="00A62CF7"/>
    <w:rsid w:val="00AA2DBE"/>
    <w:rsid w:val="00AB4260"/>
    <w:rsid w:val="00AC4BF7"/>
    <w:rsid w:val="00AE0A7C"/>
    <w:rsid w:val="00AE7984"/>
    <w:rsid w:val="00B04B01"/>
    <w:rsid w:val="00B31A34"/>
    <w:rsid w:val="00B31E7D"/>
    <w:rsid w:val="00B3607B"/>
    <w:rsid w:val="00B72F8B"/>
    <w:rsid w:val="00B83286"/>
    <w:rsid w:val="00BE6BA1"/>
    <w:rsid w:val="00BE776A"/>
    <w:rsid w:val="00C06E6E"/>
    <w:rsid w:val="00C14884"/>
    <w:rsid w:val="00C15ABE"/>
    <w:rsid w:val="00C16981"/>
    <w:rsid w:val="00C17871"/>
    <w:rsid w:val="00C212E8"/>
    <w:rsid w:val="00C30F4B"/>
    <w:rsid w:val="00C423AB"/>
    <w:rsid w:val="00C51449"/>
    <w:rsid w:val="00C531D4"/>
    <w:rsid w:val="00C545D3"/>
    <w:rsid w:val="00C63AD5"/>
    <w:rsid w:val="00C73C9A"/>
    <w:rsid w:val="00C80E98"/>
    <w:rsid w:val="00CA1917"/>
    <w:rsid w:val="00CB42F1"/>
    <w:rsid w:val="00CC557F"/>
    <w:rsid w:val="00CF17CA"/>
    <w:rsid w:val="00CF1C37"/>
    <w:rsid w:val="00D068E1"/>
    <w:rsid w:val="00D3058B"/>
    <w:rsid w:val="00D55C44"/>
    <w:rsid w:val="00D564DC"/>
    <w:rsid w:val="00D66AFA"/>
    <w:rsid w:val="00D66E35"/>
    <w:rsid w:val="00D70E9A"/>
    <w:rsid w:val="00D8375A"/>
    <w:rsid w:val="00D87BED"/>
    <w:rsid w:val="00DA5C42"/>
    <w:rsid w:val="00DA6607"/>
    <w:rsid w:val="00DC3EEA"/>
    <w:rsid w:val="00E12A7E"/>
    <w:rsid w:val="00E14E17"/>
    <w:rsid w:val="00E510FE"/>
    <w:rsid w:val="00E5590D"/>
    <w:rsid w:val="00E677A5"/>
    <w:rsid w:val="00E73D9C"/>
    <w:rsid w:val="00E97557"/>
    <w:rsid w:val="00EA25B5"/>
    <w:rsid w:val="00EB4FAD"/>
    <w:rsid w:val="00EB7CF1"/>
    <w:rsid w:val="00EF0267"/>
    <w:rsid w:val="00EF2002"/>
    <w:rsid w:val="00F0520B"/>
    <w:rsid w:val="00F215EE"/>
    <w:rsid w:val="00F21C58"/>
    <w:rsid w:val="00F33411"/>
    <w:rsid w:val="00F55000"/>
    <w:rsid w:val="00F562E9"/>
    <w:rsid w:val="00F604FB"/>
    <w:rsid w:val="00F63562"/>
    <w:rsid w:val="00F8389B"/>
    <w:rsid w:val="00FA17CD"/>
    <w:rsid w:val="00FA7493"/>
    <w:rsid w:val="00FE3CEF"/>
    <w:rsid w:val="00FE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C6B5AC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9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 w:line="240" w:lineRule="auto"/>
    </w:pPr>
  </w:style>
  <w:style w:type="paragraph" w:styleId="Ttulo1">
    <w:name w:val="heading 1"/>
    <w:basedOn w:val="Normal"/>
    <w:next w:val="Normal"/>
    <w:link w:val="Ttulo1Car"/>
    <w:uiPriority w:val="1"/>
    <w:qFormat/>
    <w:pPr>
      <w:shd w:val="clear" w:color="auto" w:fill="DEEAF6" w:themeFill="accent1" w:themeFillTint="33"/>
      <w:spacing w:before="480" w:after="240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pPr>
      <w:keepNext/>
      <w:keepLines/>
      <w:pBdr>
        <w:top w:val="single" w:sz="4" w:space="1" w:color="7F7F7F" w:themeColor="text1" w:themeTint="80"/>
      </w:pBdr>
      <w:spacing w:before="360" w:after="120"/>
      <w:outlineLvl w:val="1"/>
    </w:pPr>
    <w:rPr>
      <w:rFonts w:asciiTheme="majorHAnsi" w:eastAsiaTheme="majorEastAsia" w:hAnsiTheme="majorHAnsi" w:cstheme="majorBidi"/>
      <w:caps/>
      <w:color w:val="C45911" w:themeColor="accent2" w:themeShade="BF"/>
      <w:spacing w:val="2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1"/>
    <w:qFormat/>
    <w:pPr>
      <w:spacing w:before="120" w:after="120"/>
      <w:outlineLvl w:val="2"/>
    </w:pPr>
    <w:rPr>
      <w:rFonts w:asciiTheme="majorHAnsi" w:eastAsiaTheme="majorEastAsia" w:hAnsiTheme="majorHAnsi" w:cstheme="majorBidi"/>
      <w:caps/>
      <w:color w:val="C45911" w:themeColor="accent2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1"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aps/>
      <w:color w:val="1F4E79" w:themeColor="accent1" w:themeShade="80"/>
      <w:sz w:val="32"/>
      <w:szCs w:val="32"/>
      <w:shd w:val="clear" w:color="auto" w:fill="DEEAF6" w:themeFill="accent1" w:themeFillTint="33"/>
    </w:rPr>
  </w:style>
  <w:style w:type="paragraph" w:styleId="Ttulo">
    <w:name w:val="Title"/>
    <w:basedOn w:val="Normal"/>
    <w:next w:val="Normal"/>
    <w:link w:val="TtuloC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C45911" w:themeColor="accent2" w:themeShade="BF"/>
      <w:spacing w:val="2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aps/>
      <w:color w:val="C45911" w:themeColor="accent2" w:themeShade="BF"/>
      <w:sz w:val="24"/>
      <w:szCs w:val="24"/>
    </w:rPr>
  </w:style>
  <w:style w:type="paragraph" w:styleId="Prrafodelista">
    <w:name w:val="List Paragraph"/>
    <w:basedOn w:val="Normal"/>
    <w:uiPriority w:val="1"/>
    <w:qFormat/>
    <w:pPr>
      <w:numPr>
        <w:numId w:val="1"/>
      </w:numPr>
      <w:spacing w:before="40" w:after="40"/>
      <w:contextualSpacing/>
    </w:pPr>
    <w:rPr>
      <w:sz w:val="21"/>
      <w:szCs w:val="21"/>
    </w:rPr>
  </w:style>
  <w:style w:type="table" w:customStyle="1" w:styleId="TableGrid1">
    <w:name w:val="Table Grid1"/>
    <w:basedOn w:val="Tablanormal"/>
    <w:next w:val="Tablaconcuadrcula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delista6concolores-nfasis1">
    <w:name w:val="List Table 6 Colorful Accent 1"/>
    <w:basedOn w:val="Tablanormal"/>
    <w:uiPriority w:val="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3">
    <w:name w:val="List Table 6 Colorful Accent 3"/>
    <w:basedOn w:val="Tablanormal"/>
    <w:uiPriority w:val="5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1">
    <w:name w:val="List Table 1 Light Accent 1"/>
    <w:basedOn w:val="Tablanormal"/>
    <w:uiPriority w:val="46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</w:tblPr>
    <w:tblStylePr w:type="firstRow">
      <w:rPr>
        <w:b/>
        <w:bCs/>
        <w:caps/>
        <w:smallCaps w:val="0"/>
        <w:color w:val="C45911" w:themeColor="accent2" w:themeShade="BF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iedepgina">
    <w:name w:val="footer"/>
    <w:basedOn w:val="Normal"/>
    <w:link w:val="PiedepginaCar"/>
    <w:uiPriority w:val="2"/>
    <w:pPr>
      <w:tabs>
        <w:tab w:val="center" w:pos="4680"/>
        <w:tab w:val="right" w:pos="9360"/>
      </w:tabs>
      <w:spacing w:after="0"/>
      <w:jc w:val="center"/>
    </w:pPr>
    <w:rPr>
      <w:color w:val="5B9BD5" w:themeColor="accent1"/>
    </w:rPr>
  </w:style>
  <w:style w:type="character" w:customStyle="1" w:styleId="PiedepginaCar">
    <w:name w:val="Pie de página Car"/>
    <w:basedOn w:val="Fuentedeprrafopredeter"/>
    <w:link w:val="Piedepgina"/>
    <w:uiPriority w:val="2"/>
    <w:rPr>
      <w:color w:val="5B9BD5" w:themeColor="accent1"/>
    </w:rPr>
  </w:style>
  <w:style w:type="table" w:styleId="Tabladelista1clara-nfasis5">
    <w:name w:val="List Table 1 Light Accent 5"/>
    <w:basedOn w:val="Tabla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1">
    <w:name w:val="List Table 2 Accent 1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rFonts w:asciiTheme="majorHAnsi" w:hAnsiTheme="majorHAnsi"/>
        <w:b/>
        <w:bCs/>
        <w:caps/>
        <w:smallCaps w:val="0"/>
        <w:color w:val="C45911" w:themeColor="accent2" w:themeShade="BF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1clara-nfasis1">
    <w:name w:val="Grid Table 1 Light Accent 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Responsetext">
    <w:name w:val="Response text"/>
    <w:basedOn w:val="Normal"/>
    <w:qFormat/>
    <w:pPr>
      <w:spacing w:before="120" w:after="200"/>
    </w:pPr>
  </w:style>
  <w:style w:type="character" w:styleId="Refdecomentario">
    <w:name w:val="annotation reference"/>
    <w:basedOn w:val="Fuentedeprrafopredeter"/>
    <w:uiPriority w:val="99"/>
    <w:semiHidden/>
    <w:unhideWhenUsed/>
    <w:rsid w:val="006134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346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34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34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346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346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3460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semiHidden/>
    <w:unhideWhenUsed/>
    <w:rsid w:val="00AA2DBE"/>
    <w:pPr>
      <w:tabs>
        <w:tab w:val="center" w:pos="4680"/>
        <w:tab w:val="right" w:pos="9360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2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0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6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0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3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2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5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1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1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2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jgarcia\AppData\Roaming\Microsoft\Templates\Manager%20feedback%20form.dotx" TargetMode="External"/></Relationships>
</file>

<file path=word/theme/theme1.xml><?xml version="1.0" encoding="utf-8"?>
<a:theme xmlns:a="http://schemas.openxmlformats.org/drawingml/2006/main" name="Manager feedback form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fa3589d-2d3a-4439-8bf2-320374c19edd">
      <Terms xmlns="http://schemas.microsoft.com/office/infopath/2007/PartnerControls"/>
    </lcf76f155ced4ddcb4097134ff3c332f>
    <TaxCatchAll xmlns="7274b592-f62f-48f4-b0a6-6a020d7f54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B8A070FFA1E8428B8BBEC8717D69EA" ma:contentTypeVersion="15" ma:contentTypeDescription="Crear nuevo documento." ma:contentTypeScope="" ma:versionID="6765ecf68a0abefb7da9a3649daf1a99">
  <xsd:schema xmlns:xsd="http://www.w3.org/2001/XMLSchema" xmlns:xs="http://www.w3.org/2001/XMLSchema" xmlns:p="http://schemas.microsoft.com/office/2006/metadata/properties" xmlns:ns2="9fa3589d-2d3a-4439-8bf2-320374c19edd" xmlns:ns3="7274b592-f62f-48f4-b0a6-6a020d7f54cc" targetNamespace="http://schemas.microsoft.com/office/2006/metadata/properties" ma:root="true" ma:fieldsID="250a16432551bc82b3a3a6f760b16fb5" ns2:_="" ns3:_="">
    <xsd:import namespace="9fa3589d-2d3a-4439-8bf2-320374c19edd"/>
    <xsd:import namespace="7274b592-f62f-48f4-b0a6-6a020d7f54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3589d-2d3a-4439-8bf2-320374c19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ba8485e8-2c82-4c6f-99ce-58f0ead4a9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4b592-f62f-48f4-b0a6-6a020d7f54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d06ced3-bfe0-4d8b-b682-6ad5d3cfcf19}" ma:internalName="TaxCatchAll" ma:showField="CatchAllData" ma:web="7274b592-f62f-48f4-b0a6-6a020d7f5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C6EC55-DFDC-4290-AD3F-D92D06D703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04645E-0A90-4B7E-8C3C-5E692573FE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D9410E-E3CD-4F9E-84D0-BD344C073355}">
  <ds:schemaRefs>
    <ds:schemaRef ds:uri="http://schemas.microsoft.com/office/2006/metadata/properties"/>
    <ds:schemaRef ds:uri="http://schemas.microsoft.com/office/infopath/2007/PartnerControls"/>
    <ds:schemaRef ds:uri="8f9c0e05-65bc-4d37-8987-7e441b74e095"/>
  </ds:schemaRefs>
</ds:datastoreItem>
</file>

<file path=customXml/itemProps4.xml><?xml version="1.0" encoding="utf-8"?>
<ds:datastoreItem xmlns:ds="http://schemas.openxmlformats.org/officeDocument/2006/customXml" ds:itemID="{B76AFBB6-FAC1-4F1A-927C-521F3E1276E1}"/>
</file>

<file path=docProps/app.xml><?xml version="1.0" encoding="utf-8"?>
<Properties xmlns="http://schemas.openxmlformats.org/officeDocument/2006/extended-properties" xmlns:vt="http://schemas.openxmlformats.org/officeDocument/2006/docPropsVTypes">
  <Template>Manager feedback form</Template>
  <TotalTime>0</TotalTime>
  <Pages>3</Pages>
  <Words>606</Words>
  <Characters>3334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2022-09-13T18:43:00Z</dcterms:created>
  <dcterms:modified xsi:type="dcterms:W3CDTF">2022-09-16T15:37:00Z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TC039919519991</vt:lpwstr>
  </property>
  <property fmtid="{D5CDD505-2E9C-101B-9397-08002B2CF9AE}" pid="3" name="ContentTypeId">
    <vt:lpwstr>0x010100BA0D8060EF449546B02665FDA2437644</vt:lpwstr>
  </property>
  <property fmtid="{D5CDD505-2E9C-101B-9397-08002B2CF9AE}" pid="4" name="MediaServiceImageTags">
    <vt:lpwstr/>
  </property>
</Properties>
</file>